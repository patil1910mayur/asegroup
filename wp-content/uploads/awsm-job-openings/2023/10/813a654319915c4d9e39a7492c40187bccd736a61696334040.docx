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81" w:rsidRPr="00CC68CD" w:rsidRDefault="005617E3">
      <w:pPr>
        <w:pStyle w:val="Name"/>
        <w:rPr>
          <w:sz w:val="28"/>
          <w:szCs w:val="28"/>
        </w:rPr>
      </w:pPr>
      <w:r w:rsidRPr="00CC68CD">
        <w:rPr>
          <w:sz w:val="28"/>
          <w:szCs w:val="28"/>
        </w:rPr>
        <w:t xml:space="preserve">PARTH ANANT </w:t>
      </w:r>
      <w:r w:rsidR="003F403A" w:rsidRPr="00CC68CD">
        <w:rPr>
          <w:caps w:val="0"/>
          <w:sz w:val="28"/>
          <w:szCs w:val="28"/>
        </w:rPr>
        <w:t>(Sparsh)</w:t>
      </w:r>
    </w:p>
    <w:p w:rsidR="00247B09" w:rsidRPr="00CC68CD" w:rsidRDefault="00247B09">
      <w:pPr>
        <w:pStyle w:val="ContactInfo"/>
        <w:rPr>
          <w:sz w:val="20"/>
        </w:rPr>
      </w:pPr>
      <w:r w:rsidRPr="00CC68CD">
        <w:rPr>
          <w:sz w:val="20"/>
        </w:rPr>
        <w:t>A</w:t>
      </w:r>
      <w:r w:rsidR="00CC68CD" w:rsidRPr="00CC68CD">
        <w:rPr>
          <w:sz w:val="20"/>
        </w:rPr>
        <w:t>-</w:t>
      </w:r>
      <w:r w:rsidRPr="00CC68CD">
        <w:rPr>
          <w:sz w:val="20"/>
        </w:rPr>
        <w:t>6 GOKUL SOCIETY, VASNA ROAD, VADODARA</w:t>
      </w:r>
      <w:r w:rsidR="00AA04AC" w:rsidRPr="00CC68CD">
        <w:rPr>
          <w:sz w:val="20"/>
        </w:rPr>
        <w:t xml:space="preserve"> | 7048</w:t>
      </w:r>
      <w:r w:rsidR="00B573AE">
        <w:rPr>
          <w:sz w:val="20"/>
        </w:rPr>
        <w:t xml:space="preserve"> </w:t>
      </w:r>
      <w:r w:rsidR="00AA04AC" w:rsidRPr="00CC68CD">
        <w:rPr>
          <w:sz w:val="20"/>
        </w:rPr>
        <w:t>450</w:t>
      </w:r>
      <w:r w:rsidR="00B573AE">
        <w:rPr>
          <w:sz w:val="20"/>
        </w:rPr>
        <w:t xml:space="preserve"> </w:t>
      </w:r>
      <w:r w:rsidR="00AA04AC" w:rsidRPr="00CC68CD">
        <w:rPr>
          <w:sz w:val="20"/>
        </w:rPr>
        <w:t xml:space="preserve">450 </w:t>
      </w:r>
      <w:hyperlink r:id="rId8" w:history="1">
        <w:r w:rsidR="005614FF" w:rsidRPr="00CC68CD">
          <w:rPr>
            <w:rStyle w:val="Hyperlink"/>
            <w:sz w:val="20"/>
          </w:rPr>
          <w:t>sparsh365@gmail.com</w:t>
        </w:r>
      </w:hyperlink>
    </w:p>
    <w:sdt>
      <w:sdtPr>
        <w:id w:val="-1179423465"/>
        <w:placeholder>
          <w:docPart w:val="CE11E8AE70ED734599C8AE5A5F691D78"/>
        </w:placeholder>
        <w:temporary/>
        <w:showingPlcHdr/>
      </w:sdtPr>
      <w:sdtContent>
        <w:p w:rsidR="00F57781" w:rsidRDefault="008F6424">
          <w:pPr>
            <w:pStyle w:val="Heading1"/>
          </w:pPr>
          <w:r>
            <w:t>Objective</w:t>
          </w:r>
        </w:p>
      </w:sdtContent>
    </w:sdt>
    <w:p w:rsidR="00C158A2" w:rsidRDefault="002E4D64">
      <w:r>
        <w:t xml:space="preserve">I would like to put my </w:t>
      </w:r>
      <w:r w:rsidR="003F403A">
        <w:t xml:space="preserve">Australian </w:t>
      </w:r>
      <w:r>
        <w:t xml:space="preserve">qualifications and experience to best use and </w:t>
      </w:r>
      <w:r w:rsidR="003F403A">
        <w:t xml:space="preserve">work as a Sales Executive position at Madhubhan Resort and Spa. I am looking to put my core skills such as situational leadership and negotiator ability to practice. </w:t>
      </w:r>
    </w:p>
    <w:sdt>
      <w:sdtPr>
        <w:id w:val="1728489637"/>
        <w:placeholder>
          <w:docPart w:val="47993447CB732D46904D122DB162EC93"/>
        </w:placeholder>
        <w:temporary/>
        <w:showingPlcHdr/>
      </w:sdtPr>
      <w:sdtContent>
        <w:p w:rsidR="00F57781" w:rsidRDefault="008F6424">
          <w:pPr>
            <w:pStyle w:val="Heading1"/>
          </w:pPr>
          <w:r>
            <w:t>Experience</w:t>
          </w:r>
        </w:p>
      </w:sdtContent>
    </w:sdt>
    <w:p w:rsidR="00F57781" w:rsidRPr="00F767E9" w:rsidRDefault="0090715A">
      <w:r>
        <w:t xml:space="preserve">  </w:t>
      </w:r>
      <w:r w:rsidR="00CB07F5">
        <w:t xml:space="preserve">  </w:t>
      </w:r>
      <w:r w:rsidR="003F403A" w:rsidRPr="00F767E9">
        <w:t>Yennora Oasis Hotel Fairfield Sydney</w:t>
      </w:r>
      <w:r w:rsidR="002C1FDC" w:rsidRPr="00F767E9">
        <w:t xml:space="preserve"> (</w:t>
      </w:r>
      <w:hyperlink r:id="rId9" w:tooltip="+61 2 9632 6328" w:history="1">
        <w:r w:rsidR="002C1FDC" w:rsidRPr="00F767E9">
          <w:rPr>
            <w:rStyle w:val="Hyperlink"/>
            <w:rFonts w:asciiTheme="majorHAnsi" w:hAnsiTheme="majorHAnsi" w:cstheme="majorHAnsi"/>
            <w:bCs/>
            <w:color w:val="2A2E33"/>
            <w:u w:val="none"/>
            <w:shd w:val="clear" w:color="auto" w:fill="FFFFFF"/>
          </w:rPr>
          <w:t xml:space="preserve">+61 </w:t>
        </w:r>
        <w:r w:rsidR="007F1FA1">
          <w:rPr>
            <w:rStyle w:val="Hyperlink"/>
            <w:rFonts w:asciiTheme="majorHAnsi" w:hAnsiTheme="majorHAnsi" w:cstheme="majorHAnsi"/>
            <w:bCs/>
            <w:color w:val="2A2E33"/>
            <w:u w:val="none"/>
            <w:shd w:val="clear" w:color="auto" w:fill="FFFFFF"/>
          </w:rPr>
          <w:t>0</w:t>
        </w:r>
        <w:r w:rsidR="002C1FDC" w:rsidRPr="00F767E9">
          <w:rPr>
            <w:rStyle w:val="Hyperlink"/>
            <w:rFonts w:asciiTheme="majorHAnsi" w:hAnsiTheme="majorHAnsi" w:cstheme="majorHAnsi"/>
            <w:bCs/>
            <w:color w:val="2A2E33"/>
            <w:u w:val="none"/>
            <w:shd w:val="clear" w:color="auto" w:fill="FFFFFF"/>
          </w:rPr>
          <w:t>2 9632 6328</w:t>
        </w:r>
      </w:hyperlink>
      <w:r w:rsidR="002C1FDC" w:rsidRPr="00F767E9">
        <w:rPr>
          <w:rStyle w:val="Strong"/>
          <w:rFonts w:asciiTheme="majorHAnsi" w:hAnsiTheme="majorHAnsi" w:cstheme="majorHAnsi"/>
          <w:color w:val="212529"/>
          <w:shd w:val="clear" w:color="auto" w:fill="FFFFFF"/>
        </w:rPr>
        <w:t>)</w:t>
      </w:r>
    </w:p>
    <w:p w:rsidR="00F57781" w:rsidRPr="00F767E9" w:rsidRDefault="00CB07F5" w:rsidP="00CB07F5">
      <w:pPr>
        <w:ind w:left="-142"/>
        <w:rPr>
          <w:b/>
          <w:sz w:val="22"/>
          <w:szCs w:val="22"/>
        </w:rPr>
      </w:pPr>
      <w:r>
        <w:rPr>
          <w:b/>
        </w:rPr>
        <w:t xml:space="preserve">    </w:t>
      </w:r>
      <w:r w:rsidR="003F403A" w:rsidRPr="00F767E9">
        <w:rPr>
          <w:b/>
          <w:sz w:val="22"/>
          <w:szCs w:val="22"/>
        </w:rPr>
        <w:t>Assistant manager</w:t>
      </w:r>
      <w:r w:rsidR="00852566" w:rsidRPr="00F767E9">
        <w:rPr>
          <w:b/>
          <w:sz w:val="22"/>
          <w:szCs w:val="22"/>
        </w:rPr>
        <w:t xml:space="preserve"> </w:t>
      </w:r>
      <w:r w:rsidRPr="00F767E9">
        <w:rPr>
          <w:b/>
          <w:sz w:val="22"/>
          <w:szCs w:val="22"/>
        </w:rPr>
        <w:t>December 2017</w:t>
      </w:r>
      <w:r w:rsidR="00852566" w:rsidRPr="00F767E9">
        <w:rPr>
          <w:b/>
          <w:sz w:val="22"/>
          <w:szCs w:val="22"/>
        </w:rPr>
        <w:t>- December 20</w:t>
      </w:r>
      <w:r w:rsidRPr="00F767E9">
        <w:rPr>
          <w:b/>
          <w:sz w:val="22"/>
          <w:szCs w:val="22"/>
        </w:rPr>
        <w:t>18</w:t>
      </w:r>
    </w:p>
    <w:p w:rsidR="00F57781" w:rsidRDefault="0090715A" w:rsidP="0090715A">
      <w:pPr>
        <w:pStyle w:val="ListBullet"/>
      </w:pPr>
      <w:r>
        <w:t xml:space="preserve">This property is situated just outside of Sydney city. It has full TAB (Horse and Greyhound racing), KENO, bar and gambling machine facility. </w:t>
      </w:r>
    </w:p>
    <w:p w:rsidR="005B61CC" w:rsidRDefault="0090715A" w:rsidP="005B61CC">
      <w:pPr>
        <w:pStyle w:val="ListBullet"/>
      </w:pPr>
      <w:r>
        <w:t>I  was responsible for cash handling,  overseeing smooth operations of the property and p</w:t>
      </w:r>
      <w:r w:rsidR="005B61CC">
        <w:t>atron's complaints.</w:t>
      </w:r>
    </w:p>
    <w:p w:rsidR="0090715A" w:rsidRPr="00F767E9" w:rsidRDefault="0090715A" w:rsidP="005B61CC">
      <w:pPr>
        <w:pStyle w:val="ListBullet"/>
        <w:numPr>
          <w:ilvl w:val="0"/>
          <w:numId w:val="0"/>
        </w:numPr>
        <w:ind w:left="216"/>
      </w:pPr>
      <w:r w:rsidRPr="00F767E9">
        <w:t>Breakfree on Gerorge Sydney</w:t>
      </w:r>
      <w:r w:rsidR="00712A5D" w:rsidRPr="00F767E9">
        <w:t xml:space="preserve"> (</w:t>
      </w:r>
      <w:r w:rsidR="002C1FDC" w:rsidRPr="00F767E9">
        <w:t xml:space="preserve">Now </w:t>
      </w:r>
      <w:r w:rsidR="00712A5D" w:rsidRPr="00F767E9">
        <w:t>M</w:t>
      </w:r>
      <w:r w:rsidR="002C1FDC" w:rsidRPr="00F767E9">
        <w:t>antra Sydney central</w:t>
      </w:r>
      <w:r w:rsidR="00712A5D" w:rsidRPr="00F767E9">
        <w:t>)</w:t>
      </w:r>
      <w:r w:rsidR="002C1FDC" w:rsidRPr="00F767E9">
        <w:t xml:space="preserve"> </w:t>
      </w:r>
      <w:r w:rsidR="002C1FDC" w:rsidRPr="005B61CC">
        <w:rPr>
          <w:rFonts w:ascii="Arial" w:hAnsi="Arial" w:cs="Arial"/>
          <w:color w:val="4D5156"/>
          <w:shd w:val="clear" w:color="auto" w:fill="FFFFFF"/>
        </w:rPr>
        <w:t>(</w:t>
      </w:r>
      <w:r w:rsidR="005178C7" w:rsidRPr="005B61CC">
        <w:rPr>
          <w:rFonts w:ascii="Arial" w:hAnsi="Arial" w:cs="Arial"/>
          <w:bCs/>
          <w:color w:val="5F6368"/>
        </w:rPr>
        <w:t xml:space="preserve">+61 </w:t>
      </w:r>
      <w:r w:rsidR="007F1FA1" w:rsidRPr="005B61CC">
        <w:rPr>
          <w:rFonts w:ascii="Arial" w:hAnsi="Arial" w:cs="Arial"/>
          <w:bCs/>
          <w:color w:val="5F6368"/>
        </w:rPr>
        <w:t>0</w:t>
      </w:r>
      <w:r w:rsidR="005178C7" w:rsidRPr="005B61CC">
        <w:rPr>
          <w:rFonts w:ascii="Arial" w:hAnsi="Arial" w:cs="Arial"/>
          <w:bCs/>
          <w:color w:val="5F6368"/>
        </w:rPr>
        <w:t>2 92844500)</w:t>
      </w:r>
    </w:p>
    <w:p w:rsidR="0090715A" w:rsidRPr="00F767E9" w:rsidRDefault="0090715A" w:rsidP="0090715A">
      <w:pPr>
        <w:pStyle w:val="ListBullet"/>
        <w:numPr>
          <w:ilvl w:val="0"/>
          <w:numId w:val="0"/>
        </w:numPr>
        <w:ind w:left="216"/>
        <w:rPr>
          <w:sz w:val="22"/>
          <w:szCs w:val="22"/>
        </w:rPr>
      </w:pPr>
      <w:r w:rsidRPr="00F767E9">
        <w:rPr>
          <w:b/>
          <w:sz w:val="22"/>
          <w:szCs w:val="22"/>
        </w:rPr>
        <w:t>Reception Supervisor/Duty manager</w:t>
      </w:r>
      <w:r w:rsidR="00852566" w:rsidRPr="00F767E9">
        <w:rPr>
          <w:b/>
          <w:sz w:val="22"/>
          <w:szCs w:val="22"/>
        </w:rPr>
        <w:t xml:space="preserve"> </w:t>
      </w:r>
      <w:r w:rsidR="00CB07F5" w:rsidRPr="00F767E9">
        <w:rPr>
          <w:b/>
          <w:sz w:val="22"/>
          <w:szCs w:val="22"/>
        </w:rPr>
        <w:t>October16</w:t>
      </w:r>
      <w:r w:rsidR="00852566" w:rsidRPr="00F767E9">
        <w:rPr>
          <w:b/>
          <w:sz w:val="22"/>
          <w:szCs w:val="22"/>
        </w:rPr>
        <w:t>-</w:t>
      </w:r>
      <w:r w:rsidR="00CB07F5" w:rsidRPr="00F767E9">
        <w:rPr>
          <w:b/>
          <w:sz w:val="22"/>
          <w:szCs w:val="22"/>
        </w:rPr>
        <w:t xml:space="preserve"> November 2017</w:t>
      </w:r>
    </w:p>
    <w:p w:rsidR="00712A5D" w:rsidRDefault="0090715A" w:rsidP="00712A5D">
      <w:pPr>
        <w:pStyle w:val="ListBullet"/>
      </w:pPr>
      <w:r>
        <w:t>This property is situated in the middle of Sydney just few steps away from QVB. It offers standard guest room, 2</w:t>
      </w:r>
      <w:r w:rsidR="00712A5D">
        <w:t>BH and 3BH apartments</w:t>
      </w:r>
      <w:r w:rsidR="00CA11AC">
        <w:t xml:space="preserve"> with kitchenette</w:t>
      </w:r>
      <w:r w:rsidR="00712A5D">
        <w:t xml:space="preserve">. </w:t>
      </w:r>
    </w:p>
    <w:p w:rsidR="00712A5D" w:rsidRDefault="00712A5D" w:rsidP="00712A5D">
      <w:pPr>
        <w:pStyle w:val="ListBullet"/>
      </w:pPr>
      <w:r>
        <w:t xml:space="preserve">My core duties were supervising front desk rituals and if required help out to reservations (sales) team. </w:t>
      </w:r>
    </w:p>
    <w:p w:rsidR="00712A5D" w:rsidRDefault="00712A5D" w:rsidP="00712A5D">
      <w:pPr>
        <w:pStyle w:val="ListBullet"/>
      </w:pPr>
      <w:r>
        <w:t>In this job I learnt sales development and hon</w:t>
      </w:r>
      <w:r w:rsidR="00CA11AC">
        <w:t>e</w:t>
      </w:r>
      <w:r>
        <w:t xml:space="preserve"> my skills </w:t>
      </w:r>
      <w:r w:rsidR="00CA11AC">
        <w:t xml:space="preserve">in marketing field. I was also responsible for manipulation of room rate according to occupancy percentage.  </w:t>
      </w:r>
    </w:p>
    <w:p w:rsidR="00712A5D" w:rsidRPr="00F767E9" w:rsidRDefault="00712A5D" w:rsidP="00712A5D">
      <w:pPr>
        <w:pStyle w:val="ListBullet"/>
        <w:numPr>
          <w:ilvl w:val="0"/>
          <w:numId w:val="0"/>
        </w:numPr>
        <w:ind w:left="216" w:hanging="216"/>
      </w:pPr>
      <w:r>
        <w:t xml:space="preserve">   </w:t>
      </w:r>
      <w:r w:rsidRPr="00F767E9">
        <w:t>Travelodge Manly-Warringah (TFE Group)</w:t>
      </w:r>
      <w:r w:rsidR="005178C7" w:rsidRPr="00F767E9">
        <w:t xml:space="preserve"> +61 </w:t>
      </w:r>
      <w:r w:rsidR="005178C7" w:rsidRPr="00F767E9">
        <w:rPr>
          <w:rFonts w:ascii="Arial" w:hAnsi="Arial" w:cs="Arial"/>
          <w:color w:val="4D5156"/>
          <w:shd w:val="clear" w:color="auto" w:fill="FFFFFF"/>
        </w:rPr>
        <w:t>(</w:t>
      </w:r>
      <w:r w:rsidR="005178C7" w:rsidRPr="00F767E9">
        <w:rPr>
          <w:rFonts w:ascii="Arial" w:hAnsi="Arial" w:cs="Arial"/>
          <w:bCs/>
          <w:color w:val="5F6368"/>
        </w:rPr>
        <w:t>02) 8978 1200</w:t>
      </w:r>
    </w:p>
    <w:p w:rsidR="005178C7" w:rsidRPr="00F767E9" w:rsidRDefault="00CA11AC" w:rsidP="005178C7">
      <w:pPr>
        <w:pStyle w:val="ListBullet"/>
        <w:numPr>
          <w:ilvl w:val="0"/>
          <w:numId w:val="0"/>
        </w:numPr>
        <w:ind w:left="216" w:hanging="216"/>
        <w:rPr>
          <w:b/>
          <w:sz w:val="22"/>
          <w:szCs w:val="22"/>
        </w:rPr>
      </w:pPr>
      <w:r>
        <w:t xml:space="preserve">  </w:t>
      </w:r>
      <w:r w:rsidRPr="00F767E9">
        <w:rPr>
          <w:b/>
          <w:sz w:val="22"/>
          <w:szCs w:val="22"/>
        </w:rPr>
        <w:t>Senior reception executive</w:t>
      </w:r>
      <w:r w:rsidR="00852566" w:rsidRPr="00F767E9">
        <w:rPr>
          <w:b/>
          <w:sz w:val="22"/>
          <w:szCs w:val="22"/>
        </w:rPr>
        <w:t xml:space="preserve"> </w:t>
      </w:r>
      <w:r w:rsidR="00CB07F5" w:rsidRPr="00F767E9">
        <w:rPr>
          <w:b/>
          <w:sz w:val="22"/>
          <w:szCs w:val="22"/>
        </w:rPr>
        <w:t>May 20</w:t>
      </w:r>
      <w:r w:rsidR="00852566" w:rsidRPr="00F767E9">
        <w:rPr>
          <w:b/>
          <w:sz w:val="22"/>
          <w:szCs w:val="22"/>
        </w:rPr>
        <w:t>13-</w:t>
      </w:r>
      <w:r w:rsidR="00CB07F5" w:rsidRPr="00F767E9">
        <w:rPr>
          <w:b/>
          <w:sz w:val="22"/>
          <w:szCs w:val="22"/>
        </w:rPr>
        <w:t>August 15</w:t>
      </w:r>
      <w:r w:rsidR="002C1FDC" w:rsidRPr="00F767E9">
        <w:rPr>
          <w:b/>
          <w:sz w:val="22"/>
          <w:szCs w:val="22"/>
        </w:rPr>
        <w:t xml:space="preserve"> </w:t>
      </w:r>
    </w:p>
    <w:p w:rsidR="00CA11AC" w:rsidRDefault="00CA11AC" w:rsidP="005178C7">
      <w:pPr>
        <w:pStyle w:val="ListBullet"/>
      </w:pPr>
      <w:r>
        <w:t xml:space="preserve">This Hotel is </w:t>
      </w:r>
      <w:r w:rsidR="005178C7">
        <w:t xml:space="preserve">a </w:t>
      </w:r>
      <w:r>
        <w:t>budget friendly hotel on Northern part of Sydney near famous Manly beach.</w:t>
      </w:r>
    </w:p>
    <w:p w:rsidR="00CA11AC" w:rsidRDefault="00CA11AC" w:rsidP="00CA11AC">
      <w:pPr>
        <w:pStyle w:val="ListBullet"/>
      </w:pPr>
      <w:r>
        <w:t xml:space="preserve">We used PROTEL software for </w:t>
      </w:r>
      <w:r w:rsidR="00E216DC">
        <w:t xml:space="preserve">Sales and reservations. My duties were around front desk management but not limited. I was responsible to </w:t>
      </w:r>
      <w:r w:rsidR="00935442">
        <w:t>help other areas of the hotel such as reservations and housekeeping team.</w:t>
      </w:r>
    </w:p>
    <w:p w:rsidR="0065666B" w:rsidRDefault="0065666B" w:rsidP="0065666B">
      <w:pPr>
        <w:pStyle w:val="ListBullet"/>
        <w:numPr>
          <w:ilvl w:val="0"/>
          <w:numId w:val="0"/>
        </w:numPr>
        <w:ind w:left="216"/>
      </w:pPr>
    </w:p>
    <w:p w:rsidR="0065666B" w:rsidRDefault="0065666B" w:rsidP="0065666B">
      <w:pPr>
        <w:pStyle w:val="ListBullet"/>
        <w:numPr>
          <w:ilvl w:val="0"/>
          <w:numId w:val="0"/>
        </w:numPr>
        <w:ind w:left="216"/>
      </w:pPr>
    </w:p>
    <w:p w:rsidR="007F1FA1" w:rsidRPr="00F767E9" w:rsidRDefault="00935442" w:rsidP="00935442">
      <w:pPr>
        <w:pStyle w:val="ListBullet"/>
        <w:numPr>
          <w:ilvl w:val="0"/>
          <w:numId w:val="0"/>
        </w:numPr>
        <w:ind w:left="216"/>
      </w:pPr>
      <w:r w:rsidRPr="00F767E9">
        <w:t>Vibe Hotel North Sydney (TFE Group)</w:t>
      </w:r>
      <w:r w:rsidR="00CB07F5" w:rsidRPr="00F767E9">
        <w:t xml:space="preserve">  March 2011- April 2013</w:t>
      </w:r>
      <w:r w:rsidR="005178C7" w:rsidRPr="00F767E9">
        <w:t xml:space="preserve">  +61 02 99551111</w:t>
      </w:r>
    </w:p>
    <w:p w:rsidR="003360BA" w:rsidRPr="00F767E9" w:rsidRDefault="003360BA" w:rsidP="00935442">
      <w:pPr>
        <w:pStyle w:val="ListBullet"/>
        <w:numPr>
          <w:ilvl w:val="0"/>
          <w:numId w:val="0"/>
        </w:numPr>
        <w:ind w:left="216"/>
        <w:rPr>
          <w:b/>
          <w:sz w:val="22"/>
          <w:szCs w:val="22"/>
        </w:rPr>
      </w:pPr>
      <w:r w:rsidRPr="00F767E9">
        <w:rPr>
          <w:b/>
          <w:sz w:val="22"/>
          <w:szCs w:val="22"/>
        </w:rPr>
        <w:t xml:space="preserve">Front desk executive/Night auditor </w:t>
      </w:r>
    </w:p>
    <w:p w:rsidR="003360BA" w:rsidRDefault="003360BA" w:rsidP="003360BA">
      <w:pPr>
        <w:pStyle w:val="ListBullet"/>
      </w:pPr>
      <w:r>
        <w:t>This four star hotel is in amazing location just two steps away from Opera house and Harbo</w:t>
      </w:r>
      <w:r w:rsidR="004C0A7C">
        <w:t>u</w:t>
      </w:r>
      <w:r>
        <w:t>r bridge.</w:t>
      </w:r>
    </w:p>
    <w:p w:rsidR="002D6F29" w:rsidRDefault="003360BA" w:rsidP="002D6F29">
      <w:pPr>
        <w:pStyle w:val="ListBullet"/>
      </w:pPr>
      <w:r>
        <w:t xml:space="preserve">Apart from routine front desk management role I was involved as a Night auditor. During my night shift I use to prepare various occupancy and revenue generation reports for our General manager. </w:t>
      </w:r>
    </w:p>
    <w:p w:rsidR="00712A5D" w:rsidRDefault="002D6F29" w:rsidP="002D6F29">
      <w:pPr>
        <w:pStyle w:val="ListBullet"/>
        <w:numPr>
          <w:ilvl w:val="0"/>
          <w:numId w:val="0"/>
        </w:numPr>
        <w:ind w:left="216"/>
      </w:pPr>
      <w:r>
        <w:t>Coffs Ex-servicemen club (C.ex Group)</w:t>
      </w:r>
      <w:r w:rsidR="00852566">
        <w:t xml:space="preserve"> </w:t>
      </w:r>
      <w:r w:rsidR="00CB07F5">
        <w:t>March 20</w:t>
      </w:r>
      <w:r w:rsidR="00852566">
        <w:t>07-</w:t>
      </w:r>
      <w:r w:rsidR="00CB07F5">
        <w:t xml:space="preserve"> February 20</w:t>
      </w:r>
      <w:r w:rsidR="00852566">
        <w:t>11</w:t>
      </w:r>
    </w:p>
    <w:p w:rsidR="002D6F29" w:rsidRPr="00F767E9" w:rsidRDefault="002D6F29" w:rsidP="002D6F29">
      <w:pPr>
        <w:pStyle w:val="ListBullet"/>
        <w:numPr>
          <w:ilvl w:val="0"/>
          <w:numId w:val="0"/>
        </w:numPr>
        <w:ind w:left="216"/>
        <w:rPr>
          <w:b/>
          <w:sz w:val="22"/>
          <w:szCs w:val="22"/>
        </w:rPr>
      </w:pPr>
      <w:r w:rsidRPr="00F767E9">
        <w:rPr>
          <w:b/>
          <w:sz w:val="22"/>
          <w:szCs w:val="22"/>
        </w:rPr>
        <w:t>Bar,reception,TAB,gambling machine and events attendant</w:t>
      </w:r>
      <w:r w:rsidR="005178C7" w:rsidRPr="00F767E9">
        <w:rPr>
          <w:b/>
          <w:sz w:val="22"/>
          <w:szCs w:val="22"/>
        </w:rPr>
        <w:t xml:space="preserve"> (julie.carr@cex.com.au)</w:t>
      </w:r>
    </w:p>
    <w:p w:rsidR="002D6F29" w:rsidRDefault="002D6F29" w:rsidP="002D6F29">
      <w:pPr>
        <w:pStyle w:val="ListBullet"/>
      </w:pPr>
      <w:r>
        <w:t xml:space="preserve">This club is situated in a coastal small town Coffs Harbour. It has more than 25000 members from mid north coast Australia. </w:t>
      </w:r>
    </w:p>
    <w:p w:rsidR="0090715A" w:rsidRDefault="002D6F29" w:rsidP="00AE0A56">
      <w:pPr>
        <w:pStyle w:val="ListBullet"/>
      </w:pPr>
      <w:r>
        <w:t xml:space="preserve">Whilst studying B.B.A  I worked here in variety of roles. </w:t>
      </w:r>
      <w:r w:rsidR="00AE0A56">
        <w:t xml:space="preserve">This employment has instilled good communication skills and work under pressure quality. </w:t>
      </w:r>
    </w:p>
    <w:sdt>
      <w:sdtPr>
        <w:id w:val="720946933"/>
        <w:placeholder>
          <w:docPart w:val="A58381F836D0FD47B50B0C1F8FE4D5C6"/>
        </w:placeholder>
        <w:temporary/>
        <w:showingPlcHdr/>
      </w:sdtPr>
      <w:sdtContent>
        <w:p w:rsidR="00AE0A56" w:rsidRPr="00AE0A56" w:rsidRDefault="008F6424" w:rsidP="00852566">
          <w:pPr>
            <w:pStyle w:val="Heading1"/>
            <w:pBdr>
              <w:top w:val="single" w:sz="24" w:space="7" w:color="262626" w:themeColor="text1" w:themeTint="D9"/>
            </w:pBdr>
          </w:pPr>
          <w:r>
            <w:t>Education</w:t>
          </w:r>
        </w:p>
      </w:sdtContent>
    </w:sdt>
    <w:tbl>
      <w:tblPr>
        <w:tblStyle w:val="TableGrid"/>
        <w:tblW w:w="0" w:type="auto"/>
        <w:tblLook w:val="04A0"/>
      </w:tblPr>
      <w:tblGrid>
        <w:gridCol w:w="2106"/>
        <w:gridCol w:w="2283"/>
        <w:gridCol w:w="2198"/>
        <w:gridCol w:w="3133"/>
      </w:tblGrid>
      <w:tr w:rsidR="00AE0A56" w:rsidTr="00F767E9"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Course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Name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University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Duration</w:t>
            </w:r>
            <w:r w:rsidR="007F1FA1">
              <w:rPr>
                <w:caps w:val="0"/>
              </w:rPr>
              <w:t>/Reference</w:t>
            </w:r>
          </w:p>
        </w:tc>
      </w:tr>
      <w:tr w:rsidR="00AE0A56" w:rsidTr="00F767E9"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B.B.A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Bachelor of Business in Hotel and Resort management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Southern Cross University Coffs Harbour campus Australia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2007-2011</w:t>
            </w:r>
          </w:p>
          <w:p w:rsidR="005178C7" w:rsidRDefault="005178C7" w:rsidP="005178C7">
            <w:pPr>
              <w:rPr>
                <w:b/>
              </w:rPr>
            </w:pPr>
            <w:r w:rsidRPr="007F1FA1">
              <w:rPr>
                <w:b/>
              </w:rPr>
              <w:t>Grant.carincross@scu.edu.au</w:t>
            </w:r>
          </w:p>
          <w:p w:rsidR="005B61CC" w:rsidRPr="007F1FA1" w:rsidRDefault="005B61CC" w:rsidP="005178C7">
            <w:pPr>
              <w:rPr>
                <w:b/>
              </w:rPr>
            </w:pPr>
            <w:r>
              <w:rPr>
                <w:b/>
              </w:rPr>
              <w:t>Julia.caldicott@scu.edu.au</w:t>
            </w:r>
          </w:p>
        </w:tc>
      </w:tr>
      <w:tr w:rsidR="00AE0A56" w:rsidTr="00F767E9"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B.A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Bachelor of Arts Sanskrit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Maharaja Sayaji Rao University Vadodara campus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2003-2006</w:t>
            </w:r>
          </w:p>
          <w:p w:rsidR="007F1FA1" w:rsidRPr="007F1FA1" w:rsidRDefault="00F767E9" w:rsidP="007F1FA1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-75"/>
              <w:rPr>
                <w:rFonts w:cstheme="minorHAnsi"/>
                <w:color w:val="000000"/>
              </w:rPr>
            </w:pPr>
            <w:r w:rsidRPr="007F1FA1">
              <w:rPr>
                <w:rFonts w:cstheme="minorHAnsi"/>
                <w:color w:val="000000"/>
              </w:rPr>
              <w:t>+91-265-2795555</w:t>
            </w:r>
          </w:p>
          <w:p w:rsidR="00F767E9" w:rsidRPr="007F1FA1" w:rsidRDefault="00FE4F9F" w:rsidP="007F1FA1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-75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0" w:history="1">
              <w:r w:rsidR="00F767E9" w:rsidRPr="007F1FA1">
                <w:rPr>
                  <w:rStyle w:val="Hyperlink"/>
                  <w:rFonts w:cstheme="minorHAnsi"/>
                  <w:color w:val="000000"/>
                </w:rPr>
                <w:t>info@msubaroda.ac.in</w:t>
              </w:r>
            </w:hyperlink>
          </w:p>
        </w:tc>
      </w:tr>
      <w:tr w:rsidR="00AE0A56" w:rsidTr="00F767E9"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 xml:space="preserve">D.Y.N 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Diploma in Yoga and Naturopathy</w:t>
            </w:r>
          </w:p>
        </w:tc>
        <w:tc>
          <w:tcPr>
            <w:tcW w:w="2430" w:type="dxa"/>
          </w:tcPr>
          <w:p w:rsidR="00AE0A56" w:rsidRDefault="00AE0A5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 xml:space="preserve">Gujarat Ayurveda University Jamnagar Campus </w:t>
            </w:r>
          </w:p>
        </w:tc>
        <w:tc>
          <w:tcPr>
            <w:tcW w:w="2430" w:type="dxa"/>
          </w:tcPr>
          <w:p w:rsidR="00AE0A56" w:rsidRDefault="00852566">
            <w:pPr>
              <w:pStyle w:val="Heading1"/>
              <w:pBdr>
                <w:top w:val="none" w:sz="0" w:space="0" w:color="auto"/>
                <w:bottom w:val="none" w:sz="0" w:space="0" w:color="auto"/>
              </w:pBdr>
              <w:outlineLvl w:val="0"/>
              <w:rPr>
                <w:caps w:val="0"/>
              </w:rPr>
            </w:pPr>
            <w:r>
              <w:rPr>
                <w:caps w:val="0"/>
              </w:rPr>
              <w:t>2001-2002</w:t>
            </w:r>
          </w:p>
          <w:p w:rsidR="00852566" w:rsidRPr="007F1FA1" w:rsidRDefault="007F1FA1" w:rsidP="00852566">
            <w:pPr>
              <w:rPr>
                <w:rFonts w:cstheme="minorHAnsi"/>
              </w:rPr>
            </w:pPr>
            <w:r w:rsidRPr="007F1FA1">
              <w:rPr>
                <w:rFonts w:cstheme="minorHAnsi"/>
              </w:rPr>
              <w:t xml:space="preserve">+91 </w:t>
            </w:r>
            <w:r w:rsidR="00F767E9" w:rsidRPr="007F1FA1">
              <w:rPr>
                <w:rFonts w:cstheme="minorHAnsi"/>
              </w:rPr>
              <w:t>0288 2664866</w:t>
            </w:r>
          </w:p>
        </w:tc>
      </w:tr>
    </w:tbl>
    <w:p w:rsidR="002C1FDC" w:rsidRDefault="002626B7" w:rsidP="002C1FDC">
      <w:pPr>
        <w:pStyle w:val="Heading1"/>
      </w:pPr>
      <w:r>
        <w:rPr>
          <w:caps w:val="0"/>
        </w:rPr>
        <w:t>HOBBY</w:t>
      </w:r>
      <w:r w:rsidR="00F3381A">
        <w:rPr>
          <w:caps w:val="0"/>
        </w:rPr>
        <w:t>-</w:t>
      </w:r>
      <w:r>
        <w:rPr>
          <w:caps w:val="0"/>
        </w:rPr>
        <w:t xml:space="preserve"> </w:t>
      </w:r>
      <w:r w:rsidR="00CC68CD">
        <w:rPr>
          <w:caps w:val="0"/>
        </w:rPr>
        <w:t>Golf</w:t>
      </w:r>
      <w:r w:rsidR="005B61CC">
        <w:rPr>
          <w:caps w:val="0"/>
        </w:rPr>
        <w:t xml:space="preserve"> (Ex-member of Northbridge Golf Club</w:t>
      </w:r>
      <w:r w:rsidR="00653F26">
        <w:rPr>
          <w:caps w:val="0"/>
        </w:rPr>
        <w:t xml:space="preserve"> Sydney</w:t>
      </w:r>
      <w:r w:rsidR="005B61CC">
        <w:rPr>
          <w:caps w:val="0"/>
        </w:rPr>
        <w:t>)</w:t>
      </w:r>
    </w:p>
    <w:sectPr w:rsidR="002C1FDC" w:rsidSect="004170C4">
      <w:headerReference w:type="default" r:id="rId11"/>
      <w:footerReference w:type="default" r:id="rId12"/>
      <w:headerReference w:type="first" r:id="rId13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CBA" w:rsidRDefault="00AB5CBA">
      <w:r>
        <w:separator/>
      </w:r>
    </w:p>
  </w:endnote>
  <w:endnote w:type="continuationSeparator" w:id="1">
    <w:p w:rsidR="00AB5CBA" w:rsidRDefault="00AB5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781" w:rsidRDefault="00FE4F9F">
    <w:pPr>
      <w:pStyle w:val="Footer"/>
    </w:pPr>
    <w:r>
      <w:fldChar w:fldCharType="begin"/>
    </w:r>
    <w:r w:rsidR="008F6424">
      <w:instrText xml:space="preserve"> PAGE   \* MERGEFORMAT </w:instrText>
    </w:r>
    <w:r>
      <w:fldChar w:fldCharType="separate"/>
    </w:r>
    <w:r w:rsidR="00F3381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CBA" w:rsidRDefault="00AB5CBA">
      <w:r>
        <w:separator/>
      </w:r>
    </w:p>
  </w:footnote>
  <w:footnote w:type="continuationSeparator" w:id="1">
    <w:p w:rsidR="00AB5CBA" w:rsidRDefault="00AB5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781" w:rsidRDefault="00FE4F9F">
    <w:r w:rsidRPr="00FE4F9F">
      <w:rPr>
        <w:noProof/>
        <w:lang w:eastAsia="en-US"/>
      </w:rPr>
      <w:pict>
        <v:shape id="Frame 1" o:spid="_x0000_s1026" style="position:absolute;margin-left:0;margin-top:0;width:394.8pt;height:567.4pt;z-index:-251651072;visibility:visible;mso-width-percent:941;mso-height-percent:954;mso-position-horizontal:center;mso-position-horizontal-relative:page;mso-position-vertical:center;mso-position-vertical-relative:page;mso-width-percent:941;mso-height-percent:954;v-text-anchor:middle" coordsize="5013960,7205980" o:spt="10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" adj="0,,0" path="m,l5013960,r,7205980l,7205980,,xm130564,130564r,6944852l4883396,7075416r,-6944852l130564,130564xe" fillcolor="#e3ab47" stroked="f" strokeweight="1pt">
          <v:stroke joinstyle="miter"/>
          <v:formulas/>
          <v:path arrowok="t" o:connecttype="custom" o:connectlocs="0,0;5013960,0;5013960,7205980;0,7205980;0,0;130564,130564;130564,7075416;4883396,7075416;4883396,130564;130564,130564" o:connectangles="0,0,0,0,0,0,0,0,0,0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781" w:rsidRDefault="00FE4F9F">
    <w:r w:rsidRPr="00FE4F9F">
      <w:rPr>
        <w:noProof/>
        <w:lang w:eastAsia="en-US"/>
      </w:rPr>
      <w:pict>
        <v:group id="Group 4" o:spid="_x0000_s1029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">
          <v:shape id="Frame 5" o:spid="_x0000_s1027" style="position:absolute;left:1333;width:73152;height:96012;visibility:visible;v-text-anchor:middle" coordsize="7315200,960120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" adj="0,,0" path="m,l7315200,r,9601200l,9601200,,xm190488,190488r,9220224l7124712,9410712r,-9220224l190488,190488xe" fillcolor="#e3ab47 [3204]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reeform 8" o:spid="_x0000_s1028" style="position:absolute;left:2285;top:4286;width:3582;height:8020;visibility:visible" coordsize="240,528" o:spt="100" adj="-11796480,,5400" path="m2,l169,r71,246l169,480r-110,l59,528,,480r2,l2,xe" fillcolor="black [3213]" stroked="f" strokeweight="0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F57781" w:rsidRDefault="00F57781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5B44C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EA5B60"/>
    <w:multiLevelType w:val="multilevel"/>
    <w:tmpl w:val="88D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416C3"/>
    <w:multiLevelType w:val="hybridMultilevel"/>
    <w:tmpl w:val="91201E6C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attachedTemplate r:id="rId1"/>
  <w:defaultTabStop w:val="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617E3"/>
    <w:rsid w:val="00247B09"/>
    <w:rsid w:val="002626B7"/>
    <w:rsid w:val="002C1FDC"/>
    <w:rsid w:val="002D6F29"/>
    <w:rsid w:val="002E4D64"/>
    <w:rsid w:val="003360BA"/>
    <w:rsid w:val="00355D49"/>
    <w:rsid w:val="0038166F"/>
    <w:rsid w:val="003F403A"/>
    <w:rsid w:val="004170C4"/>
    <w:rsid w:val="004C0A7C"/>
    <w:rsid w:val="005178C7"/>
    <w:rsid w:val="005614FF"/>
    <w:rsid w:val="005617E3"/>
    <w:rsid w:val="005B61CC"/>
    <w:rsid w:val="005C3591"/>
    <w:rsid w:val="00653F26"/>
    <w:rsid w:val="0065666B"/>
    <w:rsid w:val="00712A5D"/>
    <w:rsid w:val="007F1FA1"/>
    <w:rsid w:val="00852566"/>
    <w:rsid w:val="008923E4"/>
    <w:rsid w:val="008F6424"/>
    <w:rsid w:val="0090715A"/>
    <w:rsid w:val="00935442"/>
    <w:rsid w:val="00AA04AC"/>
    <w:rsid w:val="00AB5CBA"/>
    <w:rsid w:val="00AE0A56"/>
    <w:rsid w:val="00B573AE"/>
    <w:rsid w:val="00C158A2"/>
    <w:rsid w:val="00CA11AC"/>
    <w:rsid w:val="00CB07F5"/>
    <w:rsid w:val="00CC68CD"/>
    <w:rsid w:val="00D218BE"/>
    <w:rsid w:val="00E216DC"/>
    <w:rsid w:val="00F3381A"/>
    <w:rsid w:val="00F57781"/>
    <w:rsid w:val="00F767E9"/>
    <w:rsid w:val="00F955E9"/>
    <w:rsid w:val="00FE4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0C4"/>
  </w:style>
  <w:style w:type="paragraph" w:styleId="Heading1">
    <w:name w:val="heading 1"/>
    <w:basedOn w:val="Normal"/>
    <w:next w:val="Normal"/>
    <w:link w:val="Heading1Char"/>
    <w:uiPriority w:val="9"/>
    <w:qFormat/>
    <w:rsid w:val="004170C4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C4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4170C4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4170C4"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170C4"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rsid w:val="004170C4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4170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C4"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C4"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C4"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C4"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C4"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C4"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170C4"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sid w:val="004170C4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rsid w:val="004170C4"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170C4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70C4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unhideWhenUsed/>
    <w:qFormat/>
    <w:rsid w:val="004170C4"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170C4"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70C4"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170C4"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70C4"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170C4"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170C4"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unhideWhenUsed/>
    <w:qFormat/>
    <w:rsid w:val="004170C4"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70C4"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rsid w:val="004170C4"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70C4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rsid w:val="004170C4"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170C4"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4170C4"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170C4"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C4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417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C4"/>
  </w:style>
  <w:style w:type="paragraph" w:styleId="ListNumber">
    <w:name w:val="List Number"/>
    <w:basedOn w:val="Normal"/>
    <w:uiPriority w:val="10"/>
    <w:qFormat/>
    <w:rsid w:val="004170C4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C4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70C4"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4170C4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170C4"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170C4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170C4"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170C4"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614FF"/>
    <w:rPr>
      <w:color w:val="53C3C7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14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0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0A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31ze">
    <w:name w:val="mw31ze"/>
    <w:basedOn w:val="DefaultParagraphFont"/>
    <w:rsid w:val="002C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sh365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info@msubaroda.ac.in/" TargetMode="External"/><Relationship Id="rId4" Type="http://schemas.openxmlformats.org/officeDocument/2006/relationships/settings" Target="settings.xml"/><Relationship Id="rId9" Type="http://schemas.openxmlformats.org/officeDocument/2006/relationships/hyperlink" Target="tel:+61%202%209632%206328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%7b1FBBBC0D-5F32-A54E-913A-DE8E042D51F2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11E8AE70ED734599C8AE5A5F691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D9495-31FC-7E4E-974E-6E90BFD2D530}"/>
      </w:docPartPr>
      <w:docPartBody>
        <w:p w:rsidR="001C763E" w:rsidRDefault="001C763E">
          <w:pPr>
            <w:pStyle w:val="CE11E8AE70ED734599C8AE5A5F691D78"/>
          </w:pPr>
          <w:r>
            <w:t>Objective</w:t>
          </w:r>
        </w:p>
      </w:docPartBody>
    </w:docPart>
    <w:docPart>
      <w:docPartPr>
        <w:name w:val="47993447CB732D46904D122DB162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E5B9-6C2C-BC4E-825E-EE3112DB4E02}"/>
      </w:docPartPr>
      <w:docPartBody>
        <w:p w:rsidR="001C763E" w:rsidRDefault="001C763E">
          <w:pPr>
            <w:pStyle w:val="47993447CB732D46904D122DB162EC93"/>
          </w:pPr>
          <w:r>
            <w:t>Experience</w:t>
          </w:r>
        </w:p>
      </w:docPartBody>
    </w:docPart>
    <w:docPart>
      <w:docPartPr>
        <w:name w:val="A58381F836D0FD47B50B0C1F8FE4D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D2C6C-843D-F544-9C87-82EDB6E39F25}"/>
      </w:docPartPr>
      <w:docPartBody>
        <w:p w:rsidR="001C763E" w:rsidRDefault="001C763E">
          <w:pPr>
            <w:pStyle w:val="A58381F836D0FD47B50B0C1F8FE4D5C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763E"/>
    <w:rsid w:val="001C763E"/>
    <w:rsid w:val="00FC0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4E78D9F248A040ABABF92865B982CC">
    <w:name w:val="0B4E78D9F248A040ABABF92865B982CC"/>
    <w:rsid w:val="001C763E"/>
  </w:style>
  <w:style w:type="paragraph" w:customStyle="1" w:styleId="DE8F5A7A0A90BB449AC2274D57303A58">
    <w:name w:val="DE8F5A7A0A90BB449AC2274D57303A58"/>
    <w:rsid w:val="001C763E"/>
  </w:style>
  <w:style w:type="paragraph" w:customStyle="1" w:styleId="CE11E8AE70ED734599C8AE5A5F691D78">
    <w:name w:val="CE11E8AE70ED734599C8AE5A5F691D78"/>
    <w:rsid w:val="001C763E"/>
  </w:style>
  <w:style w:type="paragraph" w:customStyle="1" w:styleId="799CB6DAD953F246B560B943D60093E7">
    <w:name w:val="799CB6DAD953F246B560B943D60093E7"/>
    <w:rsid w:val="001C763E"/>
  </w:style>
  <w:style w:type="paragraph" w:customStyle="1" w:styleId="47993447CB732D46904D122DB162EC93">
    <w:name w:val="47993447CB732D46904D122DB162EC93"/>
    <w:rsid w:val="001C763E"/>
  </w:style>
  <w:style w:type="paragraph" w:customStyle="1" w:styleId="F3FEC2C2ADF7FF47AD2D4A5BE0DF95B4">
    <w:name w:val="F3FEC2C2ADF7FF47AD2D4A5BE0DF95B4"/>
    <w:rsid w:val="001C763E"/>
  </w:style>
  <w:style w:type="paragraph" w:customStyle="1" w:styleId="FDD94246F23A244094030FB330F3A085">
    <w:name w:val="FDD94246F23A244094030FB330F3A085"/>
    <w:rsid w:val="001C763E"/>
  </w:style>
  <w:style w:type="paragraph" w:styleId="ListBullet">
    <w:name w:val="List Bullet"/>
    <w:basedOn w:val="Normal"/>
    <w:uiPriority w:val="9"/>
    <w:qFormat/>
    <w:rsid w:val="001C763E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</w:rPr>
  </w:style>
  <w:style w:type="paragraph" w:customStyle="1" w:styleId="C8924BBC6160AE4F81932D8D5930AED4">
    <w:name w:val="C8924BBC6160AE4F81932D8D5930AED4"/>
    <w:rsid w:val="001C763E"/>
  </w:style>
  <w:style w:type="paragraph" w:customStyle="1" w:styleId="A58381F836D0FD47B50B0C1F8FE4D5C6">
    <w:name w:val="A58381F836D0FD47B50B0C1F8FE4D5C6"/>
    <w:rsid w:val="001C763E"/>
  </w:style>
  <w:style w:type="paragraph" w:customStyle="1" w:styleId="AF61AF58CD5B0442A8DDACB0ED526B1B">
    <w:name w:val="AF61AF58CD5B0442A8DDACB0ED526B1B"/>
    <w:rsid w:val="001C763E"/>
  </w:style>
  <w:style w:type="paragraph" w:customStyle="1" w:styleId="104BA553E8A959419910B751F993DFF7">
    <w:name w:val="104BA553E8A959419910B751F993DFF7"/>
    <w:rsid w:val="001C763E"/>
  </w:style>
  <w:style w:type="paragraph" w:customStyle="1" w:styleId="D5F7EB706754D54EBB71FE405038ACD7">
    <w:name w:val="D5F7EB706754D54EBB71FE405038ACD7"/>
    <w:rsid w:val="001C76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786CD-0050-4FFC-B3CB-A8A97CD4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{1FBBBC0D-5F32-A54E-913A-DE8E042D51F2}tf50002018</Template>
  <TotalTime>3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Panyam</dc:creator>
  <cp:lastModifiedBy>HP</cp:lastModifiedBy>
  <cp:revision>2</cp:revision>
  <cp:lastPrinted>2023-10-02T13:55:00Z</cp:lastPrinted>
  <dcterms:created xsi:type="dcterms:W3CDTF">2023-10-02T13:55:00Z</dcterms:created>
  <dcterms:modified xsi:type="dcterms:W3CDTF">2023-10-02T13:55:00Z</dcterms:modified>
</cp:coreProperties>
</file>