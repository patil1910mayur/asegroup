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00F8C" w14:textId="1041466E" w:rsidR="00A2523A" w:rsidRDefault="003F253C">
      <w:pPr>
        <w:pStyle w:val="Name"/>
      </w:pPr>
      <w:r>
        <w:t>Bijal Thakkar</w:t>
      </w:r>
    </w:p>
    <w:p w14:paraId="6FE162D2" w14:textId="62C580BB" w:rsidR="00A2523A" w:rsidRDefault="003F253C">
      <w:pPr>
        <w:pStyle w:val="ContactInfo"/>
      </w:pPr>
      <w:r>
        <w:t>Life Mabel Apartment ,</w:t>
      </w:r>
      <w:proofErr w:type="spellStart"/>
      <w:r>
        <w:t>Gotri</w:t>
      </w:r>
      <w:proofErr w:type="spellEnd"/>
      <w:r>
        <w:t xml:space="preserve"> </w:t>
      </w:r>
      <w:proofErr w:type="spellStart"/>
      <w:r>
        <w:t>Sevasi</w:t>
      </w:r>
      <w:proofErr w:type="spellEnd"/>
      <w:r>
        <w:t xml:space="preserve"> Road </w:t>
      </w:r>
    </w:p>
    <w:p w14:paraId="054FE8CE" w14:textId="46343A6F" w:rsidR="00EC6EBA" w:rsidRDefault="00EC6EBA">
      <w:pPr>
        <w:pStyle w:val="ContactInfo"/>
      </w:pPr>
      <w:r>
        <w:t xml:space="preserve">Vadodara </w:t>
      </w:r>
    </w:p>
    <w:p w14:paraId="4B7196FF" w14:textId="283E0A84" w:rsidR="00EC6EBA" w:rsidRDefault="00EC6EBA">
      <w:pPr>
        <w:pStyle w:val="ContactInfo"/>
      </w:pPr>
      <w:r>
        <w:t>M.) 9106864313</w:t>
      </w:r>
    </w:p>
    <w:p w14:paraId="6CC69BC8" w14:textId="307138EB" w:rsidR="00A2523A" w:rsidRDefault="00EC6EBA" w:rsidP="005C113B">
      <w:pPr>
        <w:pStyle w:val="ContactInfo"/>
      </w:pPr>
      <w:r>
        <w:t>EMAIL</w:t>
      </w:r>
      <w:r w:rsidR="00BC2E36">
        <w:t xml:space="preserve"> </w:t>
      </w:r>
      <w:hyperlink r:id="rId8" w:history="1">
        <w:r w:rsidR="00220546" w:rsidRPr="00944DA9">
          <w:rPr>
            <w:rStyle w:val="Hyperlink"/>
          </w:rPr>
          <w:t>thakkarbijal1998@gmail.com</w:t>
        </w:r>
      </w:hyperlink>
    </w:p>
    <w:p w14:paraId="5F4F04A0" w14:textId="4ED208C4" w:rsidR="00220546" w:rsidRDefault="00BC425F" w:rsidP="005C113B">
      <w:pPr>
        <w:pStyle w:val="ContactInfo"/>
      </w:pPr>
      <w:r>
        <w:t xml:space="preserve">Marital Status Married </w:t>
      </w:r>
    </w:p>
    <w:p w14:paraId="2C37CBCD" w14:textId="451E8D4E" w:rsidR="00BC425F" w:rsidRDefault="00BC425F" w:rsidP="005C113B">
      <w:pPr>
        <w:pStyle w:val="ContactInfo"/>
      </w:pPr>
      <w:r>
        <w:t xml:space="preserve">Language Know: English,  Hindi </w:t>
      </w:r>
      <w:r w:rsidR="00DD2443">
        <w:t>&amp; Gujarati</w:t>
      </w:r>
    </w:p>
    <w:sdt>
      <w:sdtPr>
        <w:id w:val="1728489637"/>
        <w:placeholder>
          <w:docPart w:val="E24D3AAFCB37B9479EFC09E0E0498729"/>
        </w:placeholder>
        <w:temporary/>
        <w:showingPlcHdr/>
        <w15:appearance w15:val="hidden"/>
      </w:sdtPr>
      <w:sdtEndPr/>
      <w:sdtContent>
        <w:p w14:paraId="1A532D43" w14:textId="77777777" w:rsidR="00A2523A" w:rsidRDefault="00443B66">
          <w:pPr>
            <w:pStyle w:val="Heading1"/>
          </w:pPr>
          <w:r>
            <w:t>Experience</w:t>
          </w:r>
        </w:p>
      </w:sdtContent>
    </w:sdt>
    <w:p w14:paraId="03FC2282" w14:textId="044EA971" w:rsidR="00A2523A" w:rsidRPr="002774C5" w:rsidRDefault="005C113B">
      <w:pPr>
        <w:rPr>
          <w:b/>
          <w:bCs/>
          <w:sz w:val="28"/>
          <w:szCs w:val="28"/>
        </w:rPr>
      </w:pPr>
      <w:proofErr w:type="spellStart"/>
      <w:r w:rsidRPr="002774C5">
        <w:rPr>
          <w:b/>
          <w:bCs/>
          <w:sz w:val="28"/>
          <w:szCs w:val="28"/>
        </w:rPr>
        <w:t>Nimaaya</w:t>
      </w:r>
      <w:proofErr w:type="spellEnd"/>
      <w:r w:rsidRPr="002774C5">
        <w:rPr>
          <w:b/>
          <w:bCs/>
          <w:sz w:val="28"/>
          <w:szCs w:val="28"/>
        </w:rPr>
        <w:t xml:space="preserve"> Hospital </w:t>
      </w:r>
    </w:p>
    <w:p w14:paraId="7AC48D6B" w14:textId="525D539A" w:rsidR="00A2523A" w:rsidRPr="00C077E6" w:rsidRDefault="006B4C8C">
      <w:pPr>
        <w:rPr>
          <w:b/>
          <w:bCs/>
          <w:sz w:val="24"/>
          <w:szCs w:val="24"/>
        </w:rPr>
      </w:pPr>
      <w:r w:rsidRPr="002774C5">
        <w:rPr>
          <w:b/>
          <w:bCs/>
          <w:sz w:val="24"/>
          <w:szCs w:val="24"/>
        </w:rPr>
        <w:t>Designation</w:t>
      </w:r>
      <w:r w:rsidR="000A342E" w:rsidRPr="002774C5">
        <w:rPr>
          <w:b/>
          <w:bCs/>
          <w:sz w:val="24"/>
          <w:szCs w:val="24"/>
        </w:rPr>
        <w:t xml:space="preserve"> :</w:t>
      </w:r>
      <w:r w:rsidRPr="002774C5">
        <w:rPr>
          <w:sz w:val="24"/>
          <w:szCs w:val="24"/>
        </w:rPr>
        <w:t xml:space="preserve"> </w:t>
      </w:r>
      <w:r w:rsidR="00D10695" w:rsidRPr="00C077E6">
        <w:rPr>
          <w:b/>
          <w:bCs/>
          <w:sz w:val="24"/>
          <w:szCs w:val="24"/>
        </w:rPr>
        <w:t xml:space="preserve">Front Desk </w:t>
      </w:r>
      <w:r w:rsidR="001B0B84" w:rsidRPr="00C077E6">
        <w:rPr>
          <w:b/>
          <w:bCs/>
          <w:sz w:val="24"/>
          <w:szCs w:val="24"/>
        </w:rPr>
        <w:t xml:space="preserve">Officer &amp; Billing </w:t>
      </w:r>
    </w:p>
    <w:p w14:paraId="3FC9812E" w14:textId="076FCF6A" w:rsidR="005200CF" w:rsidRPr="00C077E6" w:rsidRDefault="00696634">
      <w:pPr>
        <w:rPr>
          <w:b/>
          <w:bCs/>
          <w:sz w:val="24"/>
          <w:szCs w:val="24"/>
        </w:rPr>
      </w:pPr>
      <w:r w:rsidRPr="00C077E6">
        <w:rPr>
          <w:b/>
          <w:bCs/>
          <w:sz w:val="24"/>
          <w:szCs w:val="24"/>
        </w:rPr>
        <w:t xml:space="preserve">Duration: </w:t>
      </w:r>
      <w:r w:rsidR="00A71D7D" w:rsidRPr="00C077E6">
        <w:rPr>
          <w:b/>
          <w:bCs/>
          <w:sz w:val="24"/>
          <w:szCs w:val="24"/>
        </w:rPr>
        <w:t>18 Months (1.5 Years)</w:t>
      </w:r>
      <w:r w:rsidR="005200CF" w:rsidRPr="00C077E6">
        <w:rPr>
          <w:b/>
          <w:bCs/>
          <w:sz w:val="24"/>
          <w:szCs w:val="24"/>
        </w:rPr>
        <w:t xml:space="preserve"> From Dec 2021 – May 2023)</w:t>
      </w:r>
    </w:p>
    <w:p w14:paraId="78B0D563" w14:textId="08B9BFF9" w:rsidR="00A2523A" w:rsidRDefault="001B0B84">
      <w:pPr>
        <w:pStyle w:val="ListBullet"/>
      </w:pPr>
      <w:r>
        <w:t>OPD Patient Registration</w:t>
      </w:r>
      <w:r w:rsidR="00F55C87">
        <w:t xml:space="preserve">,  OPD </w:t>
      </w:r>
      <w:r w:rsidR="00BB0101">
        <w:t>Billing,</w:t>
      </w:r>
    </w:p>
    <w:p w14:paraId="5D8A22C8" w14:textId="286C89E0" w:rsidR="00BB0101" w:rsidRDefault="00BB0101">
      <w:pPr>
        <w:pStyle w:val="ListBullet"/>
      </w:pPr>
      <w:proofErr w:type="spellStart"/>
      <w:r>
        <w:t>Indor</w:t>
      </w:r>
      <w:proofErr w:type="spellEnd"/>
      <w:r>
        <w:t xml:space="preserve"> Registration,  Indore Billing </w:t>
      </w:r>
      <w:r w:rsidR="0075430A">
        <w:t xml:space="preserve">&amp; Insurance </w:t>
      </w:r>
      <w:r w:rsidR="00D95450">
        <w:t>Fillings (</w:t>
      </w:r>
      <w:r w:rsidR="00935267">
        <w:t xml:space="preserve">Reimbursement </w:t>
      </w:r>
      <w:r w:rsidR="00126A45">
        <w:t xml:space="preserve"> </w:t>
      </w:r>
    </w:p>
    <w:p w14:paraId="7108C3FD" w14:textId="74DA1635" w:rsidR="00126A45" w:rsidRDefault="00126A45">
      <w:pPr>
        <w:pStyle w:val="ListBullet"/>
      </w:pPr>
      <w:r>
        <w:t xml:space="preserve">Claim Query Solved </w:t>
      </w:r>
    </w:p>
    <w:p w14:paraId="5C21017E" w14:textId="5645CDFD" w:rsidR="006600E2" w:rsidRPr="00462BE0" w:rsidRDefault="00216E06" w:rsidP="007E6634">
      <w:pPr>
        <w:pStyle w:val="ListBullet"/>
        <w:numPr>
          <w:ilvl w:val="0"/>
          <w:numId w:val="0"/>
        </w:numPr>
        <w:ind w:left="216"/>
        <w:rPr>
          <w:b/>
          <w:bCs/>
          <w:sz w:val="28"/>
          <w:szCs w:val="28"/>
        </w:rPr>
      </w:pPr>
      <w:r w:rsidRPr="00462BE0">
        <w:rPr>
          <w:b/>
          <w:bCs/>
          <w:sz w:val="28"/>
          <w:szCs w:val="28"/>
        </w:rPr>
        <w:t>NAND Multispecialist</w:t>
      </w:r>
      <w:r w:rsidR="00933F6D" w:rsidRPr="00462BE0">
        <w:rPr>
          <w:b/>
          <w:bCs/>
          <w:sz w:val="28"/>
          <w:szCs w:val="28"/>
        </w:rPr>
        <w:t xml:space="preserve"> Hospital </w:t>
      </w:r>
    </w:p>
    <w:p w14:paraId="2A39CF52" w14:textId="06D333A4" w:rsidR="000A342E" w:rsidRDefault="000A342E" w:rsidP="007E6634">
      <w:pPr>
        <w:pStyle w:val="ListBullet"/>
        <w:numPr>
          <w:ilvl w:val="0"/>
          <w:numId w:val="0"/>
        </w:numPr>
        <w:ind w:left="216"/>
        <w:rPr>
          <w:sz w:val="24"/>
          <w:szCs w:val="24"/>
        </w:rPr>
      </w:pPr>
      <w:r w:rsidRPr="00462BE0">
        <w:rPr>
          <w:b/>
          <w:bCs/>
          <w:sz w:val="24"/>
          <w:szCs w:val="24"/>
        </w:rPr>
        <w:t>Designation</w:t>
      </w:r>
      <w:r w:rsidRPr="00BE6011">
        <w:rPr>
          <w:sz w:val="24"/>
          <w:szCs w:val="24"/>
        </w:rPr>
        <w:t xml:space="preserve"> : </w:t>
      </w:r>
      <w:r w:rsidRPr="00C077E6">
        <w:rPr>
          <w:b/>
          <w:bCs/>
          <w:sz w:val="24"/>
          <w:szCs w:val="24"/>
        </w:rPr>
        <w:t xml:space="preserve">Front Desk Officer &amp; Billing </w:t>
      </w:r>
    </w:p>
    <w:p w14:paraId="1CF7002F" w14:textId="1494AD1C" w:rsidR="00A71D7D" w:rsidRPr="00BE6011" w:rsidRDefault="00A71D7D" w:rsidP="007E6634">
      <w:pPr>
        <w:pStyle w:val="ListBullet"/>
        <w:numPr>
          <w:ilvl w:val="0"/>
          <w:numId w:val="0"/>
        </w:numPr>
        <w:ind w:left="216"/>
        <w:rPr>
          <w:sz w:val="24"/>
          <w:szCs w:val="24"/>
        </w:rPr>
      </w:pPr>
      <w:r>
        <w:rPr>
          <w:b/>
          <w:bCs/>
          <w:sz w:val="24"/>
          <w:szCs w:val="24"/>
        </w:rPr>
        <w:t>Duration</w:t>
      </w:r>
      <w:r w:rsidR="00C34D5D">
        <w:rPr>
          <w:b/>
          <w:bCs/>
          <w:sz w:val="24"/>
          <w:szCs w:val="24"/>
        </w:rPr>
        <w:t xml:space="preserve"> : 7 Months </w:t>
      </w:r>
      <w:r w:rsidR="005200CF">
        <w:rPr>
          <w:b/>
          <w:bCs/>
          <w:sz w:val="24"/>
          <w:szCs w:val="24"/>
        </w:rPr>
        <w:t xml:space="preserve"> From </w:t>
      </w:r>
      <w:r w:rsidR="002A6C04">
        <w:rPr>
          <w:b/>
          <w:bCs/>
          <w:sz w:val="24"/>
          <w:szCs w:val="24"/>
        </w:rPr>
        <w:t xml:space="preserve">April 2021 </w:t>
      </w:r>
      <w:r w:rsidR="00407FA9">
        <w:rPr>
          <w:b/>
          <w:bCs/>
          <w:sz w:val="24"/>
          <w:szCs w:val="24"/>
        </w:rPr>
        <w:t>– October 2021)</w:t>
      </w:r>
    </w:p>
    <w:p w14:paraId="0157834C" w14:textId="718E0FD1" w:rsidR="006600E2" w:rsidRPr="005D7D30" w:rsidRDefault="006600E2" w:rsidP="00887F76">
      <w:pPr>
        <w:pStyle w:val="ListBullet"/>
        <w:numPr>
          <w:ilvl w:val="0"/>
          <w:numId w:val="16"/>
        </w:numPr>
      </w:pPr>
      <w:r w:rsidRPr="005D7D30">
        <w:t>OPD Patient Registration,  OPD Billing,</w:t>
      </w:r>
    </w:p>
    <w:p w14:paraId="6C14BA42" w14:textId="42B68EC8" w:rsidR="006600E2" w:rsidRPr="005D7D30" w:rsidRDefault="00887F76" w:rsidP="00887F76">
      <w:pPr>
        <w:pStyle w:val="ListBullet"/>
        <w:numPr>
          <w:ilvl w:val="0"/>
          <w:numId w:val="16"/>
        </w:numPr>
      </w:pPr>
      <w:r>
        <w:t>I</w:t>
      </w:r>
      <w:r w:rsidR="001F436F" w:rsidRPr="005D7D30">
        <w:t>ndoor</w:t>
      </w:r>
      <w:r w:rsidR="006600E2" w:rsidRPr="005D7D30">
        <w:t xml:space="preserve"> Registration,  Indore Billing &amp; Insurance Fillings (Reimbursement  </w:t>
      </w:r>
    </w:p>
    <w:p w14:paraId="723A6D39" w14:textId="3AE53424" w:rsidR="006600E2" w:rsidRPr="005D7D30" w:rsidRDefault="006600E2" w:rsidP="00BE6011">
      <w:pPr>
        <w:pStyle w:val="ListBullet"/>
        <w:numPr>
          <w:ilvl w:val="0"/>
          <w:numId w:val="16"/>
        </w:numPr>
      </w:pPr>
      <w:r w:rsidRPr="005D7D30">
        <w:t xml:space="preserve">Claim Query Solved </w:t>
      </w:r>
    </w:p>
    <w:p w14:paraId="467D13E0" w14:textId="564A3731" w:rsidR="006600E2" w:rsidRPr="003C0650" w:rsidRDefault="007E6634" w:rsidP="00BB0101">
      <w:pPr>
        <w:pStyle w:val="ListBullet"/>
        <w:numPr>
          <w:ilvl w:val="0"/>
          <w:numId w:val="0"/>
        </w:numPr>
        <w:ind w:left="216"/>
        <w:rPr>
          <w:b/>
          <w:bCs/>
          <w:sz w:val="28"/>
          <w:szCs w:val="28"/>
        </w:rPr>
      </w:pPr>
      <w:r w:rsidRPr="003C0650">
        <w:rPr>
          <w:b/>
          <w:bCs/>
          <w:sz w:val="28"/>
          <w:szCs w:val="28"/>
        </w:rPr>
        <w:t xml:space="preserve">LABH PROPERTY </w:t>
      </w:r>
      <w:r w:rsidR="00056EDF" w:rsidRPr="003C0650">
        <w:rPr>
          <w:b/>
          <w:bCs/>
          <w:sz w:val="28"/>
          <w:szCs w:val="28"/>
        </w:rPr>
        <w:t>(Real Estate Consultancy Company)</w:t>
      </w:r>
    </w:p>
    <w:p w14:paraId="55644358" w14:textId="646722B8" w:rsidR="000A342E" w:rsidRDefault="000A342E" w:rsidP="00BB6123">
      <w:pPr>
        <w:rPr>
          <w:sz w:val="24"/>
          <w:szCs w:val="24"/>
        </w:rPr>
      </w:pPr>
      <w:r w:rsidRPr="003C0650">
        <w:rPr>
          <w:b/>
          <w:bCs/>
          <w:sz w:val="24"/>
          <w:szCs w:val="24"/>
        </w:rPr>
        <w:t>Designation :</w:t>
      </w:r>
      <w:r w:rsidR="00BB6123" w:rsidRPr="003C0650">
        <w:rPr>
          <w:sz w:val="24"/>
          <w:szCs w:val="24"/>
        </w:rPr>
        <w:t xml:space="preserve"> Department Head</w:t>
      </w:r>
    </w:p>
    <w:p w14:paraId="7D442503" w14:textId="0944CEF7" w:rsidR="005D4E52" w:rsidRPr="00C077E6" w:rsidRDefault="005D4E52" w:rsidP="00BB6123">
      <w:pPr>
        <w:rPr>
          <w:b/>
          <w:bCs/>
          <w:sz w:val="24"/>
          <w:szCs w:val="24"/>
        </w:rPr>
      </w:pPr>
      <w:r w:rsidRPr="00C077E6">
        <w:rPr>
          <w:b/>
          <w:bCs/>
          <w:sz w:val="24"/>
          <w:szCs w:val="24"/>
        </w:rPr>
        <w:t xml:space="preserve">Duration: 3 Year </w:t>
      </w:r>
      <w:r w:rsidR="00D0371F" w:rsidRPr="00C077E6">
        <w:rPr>
          <w:b/>
          <w:bCs/>
          <w:sz w:val="24"/>
          <w:szCs w:val="24"/>
        </w:rPr>
        <w:t>June 2018 – March 2021</w:t>
      </w:r>
    </w:p>
    <w:p w14:paraId="375ED2FF" w14:textId="490E52FE" w:rsidR="007E6634" w:rsidRDefault="00631966" w:rsidP="00056EDF">
      <w:pPr>
        <w:pStyle w:val="ListBullet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Back Office Work ,Tally Calling </w:t>
      </w:r>
    </w:p>
    <w:p w14:paraId="04BB853F" w14:textId="68E72CB9" w:rsidR="004C593A" w:rsidRDefault="004C593A" w:rsidP="00056EDF">
      <w:pPr>
        <w:pStyle w:val="ListBullet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Online Property Advertising, Data Entry</w:t>
      </w:r>
    </w:p>
    <w:p w14:paraId="47704F11" w14:textId="77777777" w:rsidR="006600E2" w:rsidRPr="00933F6D" w:rsidRDefault="006600E2" w:rsidP="00BB0101">
      <w:pPr>
        <w:pStyle w:val="ListBullet"/>
        <w:numPr>
          <w:ilvl w:val="0"/>
          <w:numId w:val="0"/>
        </w:numPr>
        <w:ind w:left="216"/>
        <w:rPr>
          <w:b/>
          <w:bCs/>
        </w:rPr>
      </w:pPr>
    </w:p>
    <w:sdt>
      <w:sdtPr>
        <w:id w:val="720946933"/>
        <w:placeholder>
          <w:docPart w:val="F9D35DF2943D2D42816EDDE8C9F77F18"/>
        </w:placeholder>
        <w:temporary/>
        <w:showingPlcHdr/>
        <w15:appearance w15:val="hidden"/>
      </w:sdtPr>
      <w:sdtEndPr/>
      <w:sdtContent>
        <w:p w14:paraId="32F723C3" w14:textId="77777777" w:rsidR="00A2523A" w:rsidRDefault="00443B66">
          <w:pPr>
            <w:pStyle w:val="Heading1"/>
          </w:pPr>
          <w:r>
            <w:t>Education</w:t>
          </w:r>
        </w:p>
      </w:sdtContent>
    </w:sdt>
    <w:p w14:paraId="4E23BFCA" w14:textId="2A333AD5" w:rsidR="00A2523A" w:rsidRPr="004D1615" w:rsidRDefault="001F436F">
      <w:pPr>
        <w:rPr>
          <w:b/>
          <w:bCs/>
          <w:sz w:val="24"/>
          <w:szCs w:val="24"/>
        </w:rPr>
      </w:pPr>
      <w:r w:rsidRPr="004D1615">
        <w:rPr>
          <w:b/>
          <w:bCs/>
          <w:sz w:val="24"/>
          <w:szCs w:val="24"/>
        </w:rPr>
        <w:t>Bachelor</w:t>
      </w:r>
      <w:r w:rsidR="00EC5A28" w:rsidRPr="004D1615">
        <w:rPr>
          <w:b/>
          <w:bCs/>
          <w:sz w:val="24"/>
          <w:szCs w:val="24"/>
        </w:rPr>
        <w:t xml:space="preserve"> In Commerce </w:t>
      </w:r>
    </w:p>
    <w:p w14:paraId="53C136F0" w14:textId="00FB1233" w:rsidR="002C2BB4" w:rsidRDefault="004C5341">
      <w:r>
        <w:t>Passing</w:t>
      </w:r>
      <w:r w:rsidR="002C2BB4">
        <w:t xml:space="preserve"> Year 2019</w:t>
      </w:r>
      <w:r w:rsidR="00100DFE">
        <w:t xml:space="preserve"> </w:t>
      </w:r>
      <w:r>
        <w:t>Percentage</w:t>
      </w:r>
      <w:r w:rsidR="00100DFE">
        <w:t xml:space="preserve"> </w:t>
      </w:r>
      <w:r>
        <w:t>67%</w:t>
      </w:r>
    </w:p>
    <w:p w14:paraId="05C3D3DA" w14:textId="1815F4FD" w:rsidR="004C5341" w:rsidRDefault="004C5341">
      <w:r>
        <w:t xml:space="preserve">From The Maharaja </w:t>
      </w:r>
      <w:proofErr w:type="spellStart"/>
      <w:r>
        <w:t>Sayajirao</w:t>
      </w:r>
      <w:proofErr w:type="spellEnd"/>
      <w:r>
        <w:t xml:space="preserve"> University </w:t>
      </w:r>
    </w:p>
    <w:p w14:paraId="11C1AF5F" w14:textId="2C6FE6EF" w:rsidR="00DD2443" w:rsidRPr="00211E3F" w:rsidRDefault="00DD2443">
      <w:pPr>
        <w:rPr>
          <w:b/>
          <w:bCs/>
          <w:sz w:val="24"/>
          <w:szCs w:val="24"/>
        </w:rPr>
      </w:pPr>
      <w:r w:rsidRPr="00211E3F">
        <w:rPr>
          <w:b/>
          <w:bCs/>
          <w:sz w:val="24"/>
          <w:szCs w:val="24"/>
        </w:rPr>
        <w:t xml:space="preserve">Tally ERP 9 </w:t>
      </w:r>
      <w:r w:rsidR="004D1615" w:rsidRPr="00211E3F">
        <w:rPr>
          <w:b/>
          <w:bCs/>
          <w:sz w:val="24"/>
          <w:szCs w:val="24"/>
        </w:rPr>
        <w:t xml:space="preserve"> -2017</w:t>
      </w:r>
    </w:p>
    <w:p w14:paraId="4C817AF4" w14:textId="1223055C" w:rsidR="00A2523A" w:rsidRDefault="00A2523A">
      <w:pPr>
        <w:pStyle w:val="Heading1"/>
      </w:pPr>
    </w:p>
    <w:p w14:paraId="0180C13D" w14:textId="4ECC05A8" w:rsidR="00A2523A" w:rsidRDefault="00A2523A" w:rsidP="006A62DE">
      <w:pPr>
        <w:pStyle w:val="ListBullet"/>
        <w:numPr>
          <w:ilvl w:val="0"/>
          <w:numId w:val="0"/>
        </w:numPr>
        <w:ind w:left="216"/>
      </w:pPr>
    </w:p>
    <w:sectPr w:rsidR="00A2523A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436D0" w14:textId="77777777" w:rsidR="003F253C" w:rsidRDefault="003F253C">
      <w:r>
        <w:separator/>
      </w:r>
    </w:p>
  </w:endnote>
  <w:endnote w:type="continuationSeparator" w:id="0">
    <w:p w14:paraId="42B7FFD9" w14:textId="77777777" w:rsidR="003F253C" w:rsidRDefault="003F2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830FA" w14:textId="77777777" w:rsidR="00A2523A" w:rsidRDefault="00443B6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1EB0C" w14:textId="77777777" w:rsidR="003F253C" w:rsidRDefault="003F253C">
      <w:r>
        <w:separator/>
      </w:r>
    </w:p>
  </w:footnote>
  <w:footnote w:type="continuationSeparator" w:id="0">
    <w:p w14:paraId="59E21150" w14:textId="77777777" w:rsidR="003F253C" w:rsidRDefault="003F2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E1872" w14:textId="77777777" w:rsidR="00A2523A" w:rsidRDefault="00443B66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40F38B7" wp14:editId="46FF9734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3B468643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0D679" w14:textId="77777777" w:rsidR="00A2523A" w:rsidRDefault="00443B66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6586DBF" wp14:editId="197719A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1F9FF1" w14:textId="77777777" w:rsidR="00A2523A" w:rsidRDefault="00A2523A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6586DBF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091F9FF1" w14:textId="77777777" w:rsidR="00A2523A" w:rsidRDefault="00A2523A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4A0E9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4DE4276"/>
    <w:multiLevelType w:val="hybridMultilevel"/>
    <w:tmpl w:val="73D656C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2617702D"/>
    <w:multiLevelType w:val="hybridMultilevel"/>
    <w:tmpl w:val="9968D17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695955">
    <w:abstractNumId w:val="9"/>
  </w:num>
  <w:num w:numId="2" w16cid:durableId="122116934">
    <w:abstractNumId w:val="13"/>
  </w:num>
  <w:num w:numId="3" w16cid:durableId="265894603">
    <w:abstractNumId w:val="10"/>
  </w:num>
  <w:num w:numId="4" w16cid:durableId="121460644">
    <w:abstractNumId w:val="7"/>
  </w:num>
  <w:num w:numId="5" w16cid:durableId="1783067806">
    <w:abstractNumId w:val="6"/>
  </w:num>
  <w:num w:numId="6" w16cid:durableId="540823272">
    <w:abstractNumId w:val="5"/>
  </w:num>
  <w:num w:numId="7" w16cid:durableId="1141456961">
    <w:abstractNumId w:val="4"/>
  </w:num>
  <w:num w:numId="8" w16cid:durableId="808788235">
    <w:abstractNumId w:val="8"/>
  </w:num>
  <w:num w:numId="9" w16cid:durableId="2126338948">
    <w:abstractNumId w:val="3"/>
  </w:num>
  <w:num w:numId="10" w16cid:durableId="266278647">
    <w:abstractNumId w:val="2"/>
  </w:num>
  <w:num w:numId="11" w16cid:durableId="1202784250">
    <w:abstractNumId w:val="1"/>
  </w:num>
  <w:num w:numId="12" w16cid:durableId="1299535339">
    <w:abstractNumId w:val="0"/>
  </w:num>
  <w:num w:numId="13" w16cid:durableId="1777169318">
    <w:abstractNumId w:val="14"/>
  </w:num>
  <w:num w:numId="14" w16cid:durableId="1674381012">
    <w:abstractNumId w:val="9"/>
  </w:num>
  <w:num w:numId="15" w16cid:durableId="1509905581">
    <w:abstractNumId w:val="12"/>
  </w:num>
  <w:num w:numId="16" w16cid:durableId="1175742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revisionView w:inkAnnotations="0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3C"/>
    <w:rsid w:val="00056EDF"/>
    <w:rsid w:val="000A342E"/>
    <w:rsid w:val="00100DFE"/>
    <w:rsid w:val="00126A45"/>
    <w:rsid w:val="001B0B84"/>
    <w:rsid w:val="001F436F"/>
    <w:rsid w:val="00211E3F"/>
    <w:rsid w:val="00216E06"/>
    <w:rsid w:val="00220546"/>
    <w:rsid w:val="002774C5"/>
    <w:rsid w:val="002A6C04"/>
    <w:rsid w:val="002B49B6"/>
    <w:rsid w:val="002C2BB4"/>
    <w:rsid w:val="003773CF"/>
    <w:rsid w:val="003C0650"/>
    <w:rsid w:val="003F253C"/>
    <w:rsid w:val="00407FA9"/>
    <w:rsid w:val="00462BE0"/>
    <w:rsid w:val="004C5341"/>
    <w:rsid w:val="004C593A"/>
    <w:rsid w:val="004D1615"/>
    <w:rsid w:val="005200CF"/>
    <w:rsid w:val="005C113B"/>
    <w:rsid w:val="005D4E52"/>
    <w:rsid w:val="005D7D30"/>
    <w:rsid w:val="00631966"/>
    <w:rsid w:val="006600E2"/>
    <w:rsid w:val="00696634"/>
    <w:rsid w:val="006A62DE"/>
    <w:rsid w:val="006B4C8C"/>
    <w:rsid w:val="0075430A"/>
    <w:rsid w:val="007E6634"/>
    <w:rsid w:val="00887F76"/>
    <w:rsid w:val="00933F6D"/>
    <w:rsid w:val="00935267"/>
    <w:rsid w:val="00A2523A"/>
    <w:rsid w:val="00A71D7D"/>
    <w:rsid w:val="00BB0101"/>
    <w:rsid w:val="00BB6123"/>
    <w:rsid w:val="00BC2E36"/>
    <w:rsid w:val="00BC425F"/>
    <w:rsid w:val="00BE6011"/>
    <w:rsid w:val="00C077E6"/>
    <w:rsid w:val="00C34D5D"/>
    <w:rsid w:val="00D0371F"/>
    <w:rsid w:val="00D10695"/>
    <w:rsid w:val="00D95450"/>
    <w:rsid w:val="00DD2443"/>
    <w:rsid w:val="00EC5A28"/>
    <w:rsid w:val="00EC6EBA"/>
    <w:rsid w:val="00F11CD0"/>
    <w:rsid w:val="00F1765F"/>
    <w:rsid w:val="00F5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24C6F"/>
  <w15:chartTrackingRefBased/>
  <w15:docId w15:val="{7392C1BD-ED5A-BF45-8DFA-3BBB7261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220546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kkarbijal1998@gmail.com" TargetMode="Externa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1DBBE85-B0A6-9449-A0A8-F8DD32B5E649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4D3AAFCB37B9479EFC09E0E0498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F3D99-2A45-8D48-A0F9-A48CCF7A7F35}"/>
      </w:docPartPr>
      <w:docPartBody>
        <w:p w:rsidR="00000000" w:rsidRDefault="00000000">
          <w:pPr>
            <w:pStyle w:val="E24D3AAFCB37B9479EFC09E0E0498729"/>
          </w:pPr>
          <w:r>
            <w:t>Experience</w:t>
          </w:r>
        </w:p>
      </w:docPartBody>
    </w:docPart>
    <w:docPart>
      <w:docPartPr>
        <w:name w:val="F9D35DF2943D2D42816EDDE8C9F77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3239B-E7E9-094E-8A3F-BFB98A418AB7}"/>
      </w:docPartPr>
      <w:docPartBody>
        <w:p w:rsidR="00000000" w:rsidRDefault="00000000">
          <w:pPr>
            <w:pStyle w:val="F9D35DF2943D2D42816EDDE8C9F77F1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96049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78691E1E5B8040A969267F6CEC091B">
    <w:name w:val="5D78691E1E5B8040A969267F6CEC091B"/>
  </w:style>
  <w:style w:type="paragraph" w:customStyle="1" w:styleId="1702DC6A84092047B143535B2DFF2111">
    <w:name w:val="1702DC6A84092047B143535B2DFF2111"/>
  </w:style>
  <w:style w:type="paragraph" w:customStyle="1" w:styleId="0D8496AC165C6C4B8096CFBD8237B7D0">
    <w:name w:val="0D8496AC165C6C4B8096CFBD8237B7D0"/>
  </w:style>
  <w:style w:type="paragraph" w:customStyle="1" w:styleId="D25F1799B3E09D4A99D20DA626F9624B">
    <w:name w:val="D25F1799B3E09D4A99D20DA626F9624B"/>
  </w:style>
  <w:style w:type="paragraph" w:customStyle="1" w:styleId="E24D3AAFCB37B9479EFC09E0E0498729">
    <w:name w:val="E24D3AAFCB37B9479EFC09E0E0498729"/>
  </w:style>
  <w:style w:type="paragraph" w:customStyle="1" w:styleId="F9CEA14B0B7EAA49978F9210D098A01B">
    <w:name w:val="F9CEA14B0B7EAA49978F9210D098A01B"/>
  </w:style>
  <w:style w:type="paragraph" w:customStyle="1" w:styleId="54FBB0F54412794AB86AA53C05589FCF">
    <w:name w:val="54FBB0F54412794AB86AA53C05589FCF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kern w:val="0"/>
      <w:sz w:val="20"/>
      <w:szCs w:val="20"/>
      <w:lang w:val="en-US" w:eastAsia="ja-JP"/>
      <w14:ligatures w14:val="none"/>
    </w:rPr>
  </w:style>
  <w:style w:type="paragraph" w:customStyle="1" w:styleId="1764ED3566939544A2032612E011053C">
    <w:name w:val="1764ED3566939544A2032612E011053C"/>
  </w:style>
  <w:style w:type="paragraph" w:customStyle="1" w:styleId="F9D35DF2943D2D42816EDDE8C9F77F18">
    <w:name w:val="F9D35DF2943D2D42816EDDE8C9F77F18"/>
  </w:style>
  <w:style w:type="paragraph" w:customStyle="1" w:styleId="6B2908AFFBF3654F8F38C7CF103087D4">
    <w:name w:val="6B2908AFFBF3654F8F38C7CF103087D4"/>
  </w:style>
  <w:style w:type="paragraph" w:customStyle="1" w:styleId="466FB3B5D7CF934C8E7F0CF9B0EC8509">
    <w:name w:val="466FB3B5D7CF934C8E7F0CF9B0EC8509"/>
  </w:style>
  <w:style w:type="paragraph" w:customStyle="1" w:styleId="64E7C36F8485FD44A8BC599D97C2039C">
    <w:name w:val="64E7C36F8485FD44A8BC599D97C203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{11DBBE85-B0A6-9449-A0A8-F8DD32B5E649}tf50002018.dotx</Template>
  <TotalTime>1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thakkarbijal1998@gmail.com</dc:creator>
  <cp:keywords/>
  <dc:description/>
  <cp:lastModifiedBy>thakkarbijal1998@gmail.com</cp:lastModifiedBy>
  <cp:revision>2</cp:revision>
  <dcterms:created xsi:type="dcterms:W3CDTF">2023-07-31T09:31:00Z</dcterms:created>
  <dcterms:modified xsi:type="dcterms:W3CDTF">2023-07-31T09:31:00Z</dcterms:modified>
</cp:coreProperties>
</file>