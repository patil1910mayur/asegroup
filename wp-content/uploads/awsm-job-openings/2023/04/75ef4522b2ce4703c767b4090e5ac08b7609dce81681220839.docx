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735" w:rsidRDefault="007411B1">
      <w:pPr>
        <w:pStyle w:val="ContactInfo"/>
      </w:pPr>
      <w:r>
        <w:t>M.PRADEEP 309,MIDDLE</w:t>
      </w:r>
      <w:r w:rsidR="00ED297E">
        <w:t xml:space="preserve"> ,STREET, PARAYAMPATTU, PARAYAMPATTU, TIRUVANNAMALAI</w:t>
      </w:r>
      <w:r w:rsidR="00811734">
        <w:t>, TAMIL NADU, 606808</w:t>
      </w:r>
      <w:r w:rsidR="005F5516">
        <w:t xml:space="preserve"> EMAIL</w:t>
      </w:r>
      <w:r w:rsidR="00540D49">
        <w:t xml:space="preserve"> </w:t>
      </w:r>
      <w:r w:rsidR="005F5516">
        <w:t>I</w:t>
      </w:r>
      <w:r w:rsidR="00540D49">
        <w:t>D:</w:t>
      </w:r>
      <w:r w:rsidR="001322D5">
        <w:t>Pradeepmuruganmcpm1938</w:t>
      </w:r>
      <w:r w:rsidR="001E4776">
        <w:t>@ gmail.com</w:t>
      </w:r>
      <w:r w:rsidR="00833FF1">
        <w:t xml:space="preserve"> </w:t>
      </w:r>
    </w:p>
    <w:p w:rsidR="00ED297E" w:rsidRDefault="00340735">
      <w:pPr>
        <w:pStyle w:val="ContactInfo"/>
      </w:pPr>
      <w:r>
        <w:t>C</w:t>
      </w:r>
      <w:r w:rsidR="00833FF1">
        <w:t>ontact</w:t>
      </w:r>
      <w:r w:rsidR="00540D49">
        <w:t xml:space="preserve"> </w:t>
      </w:r>
      <w:r w:rsidR="00833FF1">
        <w:t>number</w:t>
      </w:r>
      <w:r>
        <w:t>:</w:t>
      </w:r>
      <w:r w:rsidR="00833FF1">
        <w:t>6369757647</w:t>
      </w:r>
    </w:p>
    <w:sdt>
      <w:sdtPr>
        <w:id w:val="-1179423465"/>
        <w:placeholder>
          <w:docPart w:val="44EBBD52B2B5F44D93C94C7EEF4633DD"/>
        </w:placeholder>
        <w:temporary/>
        <w:showingPlcHdr/>
        <w15:appearance w15:val="hidden"/>
      </w:sdtPr>
      <w:sdtContent>
        <w:p w:rsidR="00716918" w:rsidRDefault="003A63FE">
          <w:pPr>
            <w:pStyle w:val="Heading1"/>
          </w:pPr>
          <w:r>
            <w:t>Objective</w:t>
          </w:r>
        </w:p>
      </w:sdtContent>
    </w:sdt>
    <w:p w:rsidR="00716918" w:rsidRDefault="00143F9B" w:rsidP="00420DC8">
      <w:r>
        <w:t xml:space="preserve">To be an integral part of a dynamic company </w:t>
      </w:r>
      <w:r w:rsidR="0037052D">
        <w:t xml:space="preserve">organization where my knowledge and technical skills </w:t>
      </w:r>
      <w:r w:rsidR="002608F8">
        <w:t xml:space="preserve">can contribute to mutual growth and provide </w:t>
      </w:r>
      <w:r w:rsidR="003245C5">
        <w:t xml:space="preserve"> opportunity to work with emerging technology</w:t>
      </w:r>
      <w:r w:rsidR="00420DC8">
        <w:t>.</w:t>
      </w:r>
    </w:p>
    <w:p w:rsidR="00716918" w:rsidRDefault="00A62C2B">
      <w:pP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 xml:space="preserve">Academic  details </w:t>
      </w:r>
    </w:p>
    <w:p w:rsidR="00113D27" w:rsidRDefault="006A2EB8">
      <w:pP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 xml:space="preserve">B.com(Commerce) sun arts and science </w:t>
      </w:r>
      <w:r w:rsidR="00972F82"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 xml:space="preserve">college passing year 2023 </w:t>
      </w:r>
    </w:p>
    <w:p w:rsidR="00BD3F42" w:rsidRDefault="00797FF0">
      <w:pP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>Hsc:</w:t>
      </w:r>
      <w:r w:rsidR="00B72D00"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>DR.V.GENGUSWAMY.naidu.matriclation.higher SECONDARY.school passed year 2020</w:t>
      </w:r>
    </w:p>
    <w:p w:rsidR="00423D0E" w:rsidRDefault="00080621" w:rsidP="001C5B31">
      <w:pP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>Sslc:</w:t>
      </w:r>
      <w:r w:rsidR="00423D0E" w:rsidRPr="00423D0E"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 xml:space="preserve"> </w:t>
      </w:r>
      <w:r w:rsidR="00423D0E"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 xml:space="preserve">DR.V.GENGUSWAMY.naidu.matriclation.higher SECONDARY.school </w:t>
      </w:r>
      <w:r w:rsidR="009B4CBB">
        <w:rPr>
          <w:rFonts w:asciiTheme="majorHAnsi" w:eastAsiaTheme="majorEastAsia" w:hAnsiTheme="majorHAnsi" w:cstheme="majorBidi"/>
          <w:bCs/>
          <w:caps/>
          <w:color w:val="0E0B05" w:themeColor="text2"/>
          <w:sz w:val="24"/>
          <w:szCs w:val="32"/>
        </w:rPr>
        <w:t>passed year 2018</w:t>
      </w:r>
    </w:p>
    <w:p w:rsidR="00A62C2B" w:rsidRDefault="00C559AB" w:rsidP="007153A9">
      <w:pPr>
        <w:rPr>
          <w:b/>
          <w:bCs/>
        </w:rPr>
      </w:pPr>
      <w:r w:rsidRPr="0085681A">
        <w:rPr>
          <w:b/>
          <w:bCs/>
        </w:rPr>
        <w:t xml:space="preserve">TECHNICAL PROFICIENCY </w:t>
      </w:r>
    </w:p>
    <w:p w:rsidR="004801A4" w:rsidRDefault="0085681A" w:rsidP="007153A9">
      <w:pPr>
        <w:rPr>
          <w:b/>
          <w:bCs/>
        </w:rPr>
      </w:pPr>
      <w:r>
        <w:rPr>
          <w:b/>
          <w:bCs/>
        </w:rPr>
        <w:t>ACCOUNTS</w:t>
      </w:r>
      <w:r w:rsidR="004801A4">
        <w:rPr>
          <w:b/>
          <w:bCs/>
        </w:rPr>
        <w:t xml:space="preserve"> </w:t>
      </w:r>
    </w:p>
    <w:p w:rsidR="0085681A" w:rsidRDefault="004801A4" w:rsidP="007153A9">
      <w:pPr>
        <w:rPr>
          <w:b/>
          <w:bCs/>
        </w:rPr>
      </w:pPr>
      <w:r>
        <w:rPr>
          <w:b/>
          <w:bCs/>
        </w:rPr>
        <w:t>COMPUTER</w:t>
      </w:r>
    </w:p>
    <w:p w:rsidR="00716918" w:rsidRDefault="004801A4" w:rsidP="00FD3D92">
      <w:pPr>
        <w:rPr>
          <w:b/>
          <w:bCs/>
        </w:rPr>
      </w:pPr>
      <w:r w:rsidRPr="00FD3D92">
        <w:rPr>
          <w:b/>
          <w:bCs/>
        </w:rPr>
        <w:t xml:space="preserve">AREA OF INTEREST </w:t>
      </w:r>
    </w:p>
    <w:p w:rsidR="0049303E" w:rsidRDefault="0049303E" w:rsidP="00FD3D92">
      <w:pPr>
        <w:rPr>
          <w:b/>
          <w:bCs/>
        </w:rPr>
      </w:pPr>
      <w:r>
        <w:rPr>
          <w:b/>
          <w:bCs/>
        </w:rPr>
        <w:t xml:space="preserve">Auditing </w:t>
      </w:r>
    </w:p>
    <w:p w:rsidR="00F17383" w:rsidRDefault="00F17383" w:rsidP="00FD3D92">
      <w:pPr>
        <w:rPr>
          <w:b/>
          <w:bCs/>
        </w:rPr>
      </w:pPr>
      <w:r>
        <w:rPr>
          <w:b/>
          <w:bCs/>
        </w:rPr>
        <w:t xml:space="preserve">       </w:t>
      </w:r>
      <w:r w:rsidR="0034028A">
        <w:rPr>
          <w:b/>
          <w:bCs/>
        </w:rPr>
        <w:t>PERSONAL PROFIL</w:t>
      </w:r>
    </w:p>
    <w:p w:rsidR="0023340C" w:rsidRDefault="0023340C" w:rsidP="00FD3D92">
      <w:pPr>
        <w:rPr>
          <w:b/>
          <w:bCs/>
        </w:rPr>
      </w:pPr>
      <w:r>
        <w:rPr>
          <w:b/>
          <w:bCs/>
        </w:rPr>
        <w:t>Date of birth:</w:t>
      </w:r>
      <w:r w:rsidR="00135D9A">
        <w:rPr>
          <w:b/>
          <w:bCs/>
        </w:rPr>
        <w:t>24/04/2002</w:t>
      </w:r>
    </w:p>
    <w:p w:rsidR="0023340C" w:rsidRDefault="0023340C" w:rsidP="00FD3D92">
      <w:pPr>
        <w:rPr>
          <w:b/>
          <w:bCs/>
        </w:rPr>
      </w:pPr>
      <w:proofErr w:type="spellStart"/>
      <w:r>
        <w:rPr>
          <w:b/>
          <w:bCs/>
        </w:rPr>
        <w:t>Gender:</w:t>
      </w:r>
      <w:r w:rsidR="00420909">
        <w:rPr>
          <w:b/>
          <w:bCs/>
        </w:rPr>
        <w:t>Male</w:t>
      </w:r>
      <w:proofErr w:type="spellEnd"/>
    </w:p>
    <w:p w:rsidR="0023340C" w:rsidRDefault="0023340C" w:rsidP="00FD3D92">
      <w:pPr>
        <w:rPr>
          <w:b/>
          <w:bCs/>
        </w:rPr>
      </w:pPr>
      <w:proofErr w:type="spellStart"/>
      <w:r>
        <w:rPr>
          <w:b/>
          <w:bCs/>
        </w:rPr>
        <w:t>Nationality:</w:t>
      </w:r>
      <w:r w:rsidR="00420909">
        <w:rPr>
          <w:b/>
          <w:bCs/>
        </w:rPr>
        <w:t>Indian</w:t>
      </w:r>
      <w:proofErr w:type="spellEnd"/>
      <w:r w:rsidR="00420909">
        <w:rPr>
          <w:b/>
          <w:bCs/>
        </w:rPr>
        <w:t xml:space="preserve"> </w:t>
      </w:r>
    </w:p>
    <w:p w:rsidR="0023340C" w:rsidRDefault="0023340C" w:rsidP="00FD3D92">
      <w:pPr>
        <w:rPr>
          <w:b/>
          <w:bCs/>
        </w:rPr>
      </w:pPr>
      <w:r>
        <w:rPr>
          <w:b/>
          <w:bCs/>
        </w:rPr>
        <w:t xml:space="preserve">Martial </w:t>
      </w:r>
      <w:proofErr w:type="spellStart"/>
      <w:r>
        <w:rPr>
          <w:b/>
          <w:bCs/>
        </w:rPr>
        <w:t>status:</w:t>
      </w:r>
      <w:r w:rsidR="00420909">
        <w:rPr>
          <w:b/>
          <w:bCs/>
        </w:rPr>
        <w:t>Unmarried</w:t>
      </w:r>
      <w:proofErr w:type="spellEnd"/>
      <w:r w:rsidR="00420909">
        <w:rPr>
          <w:b/>
          <w:bCs/>
        </w:rPr>
        <w:t xml:space="preserve"> </w:t>
      </w:r>
    </w:p>
    <w:p w:rsidR="0023340C" w:rsidRDefault="0023340C" w:rsidP="00FD3D92">
      <w:pPr>
        <w:rPr>
          <w:b/>
          <w:bCs/>
        </w:rPr>
      </w:pPr>
      <w:r>
        <w:rPr>
          <w:b/>
          <w:bCs/>
        </w:rPr>
        <w:t xml:space="preserve">Language </w:t>
      </w:r>
      <w:proofErr w:type="spellStart"/>
      <w:r>
        <w:rPr>
          <w:b/>
          <w:bCs/>
        </w:rPr>
        <w:t>known:</w:t>
      </w:r>
      <w:r w:rsidR="00135D9A">
        <w:rPr>
          <w:b/>
          <w:bCs/>
        </w:rPr>
        <w:t>Tamil,English</w:t>
      </w:r>
      <w:proofErr w:type="spellEnd"/>
      <w:r w:rsidR="00135D9A">
        <w:rPr>
          <w:b/>
          <w:bCs/>
        </w:rPr>
        <w:t xml:space="preserve"> </w:t>
      </w:r>
    </w:p>
    <w:p w:rsidR="0023340C" w:rsidRDefault="00462180" w:rsidP="00FD3D92">
      <w:pPr>
        <w:rPr>
          <w:b/>
          <w:bCs/>
        </w:rPr>
      </w:pPr>
      <w:r>
        <w:rPr>
          <w:b/>
          <w:bCs/>
        </w:rPr>
        <w:t>Blood group:</w:t>
      </w:r>
    </w:p>
    <w:p w:rsidR="00462180" w:rsidRDefault="00462180" w:rsidP="00FD3D92">
      <w:pPr>
        <w:rPr>
          <w:b/>
          <w:bCs/>
        </w:rPr>
      </w:pPr>
    </w:p>
    <w:p w:rsidR="00462180" w:rsidRDefault="00462180" w:rsidP="00FD3D92">
      <w:pPr>
        <w:rPr>
          <w:b/>
          <w:bCs/>
        </w:rPr>
      </w:pPr>
      <w:r>
        <w:rPr>
          <w:b/>
          <w:bCs/>
        </w:rPr>
        <w:t>DECLARATION:</w:t>
      </w:r>
    </w:p>
    <w:p w:rsidR="00462180" w:rsidRDefault="00462180" w:rsidP="00FD3D92">
      <w:pPr>
        <w:rPr>
          <w:b/>
          <w:bCs/>
        </w:rPr>
      </w:pPr>
      <w:r>
        <w:rPr>
          <w:b/>
          <w:bCs/>
        </w:rPr>
        <w:t xml:space="preserve">I </w:t>
      </w:r>
      <w:proofErr w:type="spellStart"/>
      <w:r>
        <w:rPr>
          <w:b/>
          <w:bCs/>
        </w:rPr>
        <w:t>Hearby</w:t>
      </w:r>
      <w:proofErr w:type="spellEnd"/>
      <w:r>
        <w:rPr>
          <w:b/>
          <w:bCs/>
        </w:rPr>
        <w:t xml:space="preserve"> declare that the information furnished above is </w:t>
      </w:r>
      <w:r w:rsidR="00864ECD">
        <w:rPr>
          <w:b/>
          <w:bCs/>
        </w:rPr>
        <w:t xml:space="preserve">true to the best of my knowledge. </w:t>
      </w:r>
    </w:p>
    <w:p w:rsidR="00420909" w:rsidRDefault="00420909" w:rsidP="00FD3D92">
      <w:pPr>
        <w:rPr>
          <w:b/>
          <w:bCs/>
        </w:rPr>
      </w:pPr>
      <w:r>
        <w:rPr>
          <w:b/>
          <w:bCs/>
        </w:rPr>
        <w:t>Place:</w:t>
      </w:r>
    </w:p>
    <w:p w:rsidR="00420909" w:rsidRDefault="00420909" w:rsidP="00FD3D92">
      <w:pPr>
        <w:rPr>
          <w:b/>
          <w:bCs/>
        </w:rPr>
      </w:pPr>
      <w:r>
        <w:rPr>
          <w:b/>
          <w:bCs/>
        </w:rPr>
        <w:t>Date:</w:t>
      </w:r>
    </w:p>
    <w:p w:rsidR="00386006" w:rsidRDefault="00386006" w:rsidP="00FD3D92">
      <w:pPr>
        <w:rPr>
          <w:b/>
          <w:bCs/>
        </w:rPr>
      </w:pPr>
    </w:p>
    <w:p w:rsidR="00FD3D92" w:rsidRPr="00FD3D92" w:rsidRDefault="00FD3D92" w:rsidP="00FD3D92">
      <w:pPr>
        <w:rPr>
          <w:b/>
          <w:bCs/>
        </w:rPr>
      </w:pPr>
    </w:p>
    <w:sectPr w:rsidR="00FD3D92" w:rsidRPr="00FD3D9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12E0" w:rsidRDefault="009012E0">
      <w:r>
        <w:separator/>
      </w:r>
    </w:p>
  </w:endnote>
  <w:endnote w:type="continuationSeparator" w:id="0">
    <w:p w:rsidR="009012E0" w:rsidRDefault="0090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918" w:rsidRDefault="003A63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12E0" w:rsidRDefault="009012E0">
      <w:r>
        <w:separator/>
      </w:r>
    </w:p>
  </w:footnote>
  <w:footnote w:type="continuationSeparator" w:id="0">
    <w:p w:rsidR="009012E0" w:rsidRDefault="0090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918" w:rsidRDefault="003A63F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6EC6CF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918" w:rsidRDefault="003A63F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6918" w:rsidRDefault="0071691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16918" w:rsidRDefault="0071691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2E6272"/>
    <w:multiLevelType w:val="hybridMultilevel"/>
    <w:tmpl w:val="D9C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A4C8E"/>
    <w:multiLevelType w:val="hybridMultilevel"/>
    <w:tmpl w:val="357A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7FC1"/>
    <w:multiLevelType w:val="hybridMultilevel"/>
    <w:tmpl w:val="A26C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22AC2"/>
    <w:multiLevelType w:val="hybridMultilevel"/>
    <w:tmpl w:val="3F9A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18146">
    <w:abstractNumId w:val="9"/>
  </w:num>
  <w:num w:numId="2" w16cid:durableId="571083326">
    <w:abstractNumId w:val="14"/>
  </w:num>
  <w:num w:numId="3" w16cid:durableId="1715082356">
    <w:abstractNumId w:val="10"/>
  </w:num>
  <w:num w:numId="4" w16cid:durableId="410584251">
    <w:abstractNumId w:val="7"/>
  </w:num>
  <w:num w:numId="5" w16cid:durableId="1463302942">
    <w:abstractNumId w:val="6"/>
  </w:num>
  <w:num w:numId="6" w16cid:durableId="135949724">
    <w:abstractNumId w:val="5"/>
  </w:num>
  <w:num w:numId="7" w16cid:durableId="1941528633">
    <w:abstractNumId w:val="4"/>
  </w:num>
  <w:num w:numId="8" w16cid:durableId="1411662136">
    <w:abstractNumId w:val="8"/>
  </w:num>
  <w:num w:numId="9" w16cid:durableId="1263802172">
    <w:abstractNumId w:val="3"/>
  </w:num>
  <w:num w:numId="10" w16cid:durableId="1147165604">
    <w:abstractNumId w:val="2"/>
  </w:num>
  <w:num w:numId="11" w16cid:durableId="2125612137">
    <w:abstractNumId w:val="1"/>
  </w:num>
  <w:num w:numId="12" w16cid:durableId="267204601">
    <w:abstractNumId w:val="0"/>
  </w:num>
  <w:num w:numId="13" w16cid:durableId="1573663437">
    <w:abstractNumId w:val="16"/>
  </w:num>
  <w:num w:numId="14" w16cid:durableId="944533218">
    <w:abstractNumId w:val="11"/>
  </w:num>
  <w:num w:numId="15" w16cid:durableId="710695072">
    <w:abstractNumId w:val="13"/>
  </w:num>
  <w:num w:numId="16" w16cid:durableId="787889881">
    <w:abstractNumId w:val="15"/>
  </w:num>
  <w:num w:numId="17" w16cid:durableId="25369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FE"/>
    <w:rsid w:val="00080621"/>
    <w:rsid w:val="00113D27"/>
    <w:rsid w:val="001322D5"/>
    <w:rsid w:val="00135D9A"/>
    <w:rsid w:val="00143F9B"/>
    <w:rsid w:val="001C4AB8"/>
    <w:rsid w:val="001E4776"/>
    <w:rsid w:val="0023340C"/>
    <w:rsid w:val="002608F8"/>
    <w:rsid w:val="002C584C"/>
    <w:rsid w:val="003245C5"/>
    <w:rsid w:val="0034028A"/>
    <w:rsid w:val="00340735"/>
    <w:rsid w:val="0037052D"/>
    <w:rsid w:val="00386006"/>
    <w:rsid w:val="003A3C28"/>
    <w:rsid w:val="003A63FE"/>
    <w:rsid w:val="003A7B93"/>
    <w:rsid w:val="00420909"/>
    <w:rsid w:val="00420DC8"/>
    <w:rsid w:val="00423D0E"/>
    <w:rsid w:val="00462180"/>
    <w:rsid w:val="004801A4"/>
    <w:rsid w:val="0049303E"/>
    <w:rsid w:val="00540D49"/>
    <w:rsid w:val="005F1FE7"/>
    <w:rsid w:val="005F5516"/>
    <w:rsid w:val="006A2EB8"/>
    <w:rsid w:val="007153A9"/>
    <w:rsid w:val="00716918"/>
    <w:rsid w:val="007411B1"/>
    <w:rsid w:val="00797FF0"/>
    <w:rsid w:val="00811734"/>
    <w:rsid w:val="00813CA8"/>
    <w:rsid w:val="00833FF1"/>
    <w:rsid w:val="0085681A"/>
    <w:rsid w:val="00864ECD"/>
    <w:rsid w:val="008D3AD2"/>
    <w:rsid w:val="009012E0"/>
    <w:rsid w:val="00927B17"/>
    <w:rsid w:val="009625C4"/>
    <w:rsid w:val="00972F82"/>
    <w:rsid w:val="009B4CBB"/>
    <w:rsid w:val="00A62C2B"/>
    <w:rsid w:val="00B72D00"/>
    <w:rsid w:val="00BD3F42"/>
    <w:rsid w:val="00C559AB"/>
    <w:rsid w:val="00E20ED7"/>
    <w:rsid w:val="00ED297E"/>
    <w:rsid w:val="00F01853"/>
    <w:rsid w:val="00F17383"/>
    <w:rsid w:val="00F54834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D7D6A"/>
  <w15:chartTrackingRefBased/>
  <w15:docId w15:val="{B43F57A5-33F6-9E49-AF5F-4798F9D0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F551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9EB93AD-090A-D34A-8046-608A30D1572E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BBD52B2B5F44D93C94C7EEF463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7B976-05C3-8B44-8524-38DCBF24D688}"/>
      </w:docPartPr>
      <w:docPartBody>
        <w:p w:rsidR="0055341C" w:rsidRDefault="00000000">
          <w:pPr>
            <w:pStyle w:val="44EBBD52B2B5F44D93C94C7EEF4633D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6363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1C"/>
    <w:rsid w:val="004C65F2"/>
    <w:rsid w:val="0055341C"/>
    <w:rsid w:val="00D4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BBD52B2B5F44D93C94C7EEF4633DD">
    <w:name w:val="44EBBD52B2B5F44D93C94C7EEF4633D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%7b89EB93AD-090A-D34A-8046-608A30D1572E%7dtf50002018.dotx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2022-12-31T10:16:00Z</dcterms:created>
  <dcterms:modified xsi:type="dcterms:W3CDTF">2023-03-06T11:45:00Z</dcterms:modified>
</cp:coreProperties>
</file>