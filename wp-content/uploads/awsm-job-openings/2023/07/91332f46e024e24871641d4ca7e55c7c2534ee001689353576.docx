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98E0AF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D0D45FF" w14:textId="64048AAD" w:rsidR="00B33C21" w:rsidRDefault="00B33C21" w:rsidP="00B33C21">
            <w:pPr>
              <w:keepNext/>
              <w:tabs>
                <w:tab w:val="left" w:pos="990"/>
              </w:tabs>
              <w:jc w:val="center"/>
            </w:pPr>
          </w:p>
          <w:p w14:paraId="11433782" w14:textId="5D6F7CD1" w:rsidR="00B33C21" w:rsidRDefault="00B33C21" w:rsidP="00B33C21">
            <w:pPr>
              <w:pStyle w:val="Caption"/>
              <w:jc w:val="center"/>
            </w:pPr>
          </w:p>
          <w:p w14:paraId="49E785E8" w14:textId="76CA618D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208F96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D541837" w14:textId="64E8080B" w:rsidR="001B2ABD" w:rsidRPr="00920252" w:rsidRDefault="005D0387" w:rsidP="001B2ABD">
            <w:pPr>
              <w:pStyle w:val="Title"/>
              <w:rPr>
                <w:b/>
                <w:bCs/>
                <w:sz w:val="32"/>
                <w:szCs w:val="32"/>
              </w:rPr>
            </w:pPr>
            <w:r w:rsidRPr="00920252">
              <w:rPr>
                <w:b/>
                <w:bCs/>
                <w:sz w:val="32"/>
                <w:szCs w:val="32"/>
              </w:rPr>
              <w:t>janvi</w:t>
            </w:r>
            <w:r w:rsidR="00920252">
              <w:rPr>
                <w:b/>
                <w:bCs/>
                <w:sz w:val="32"/>
                <w:szCs w:val="32"/>
              </w:rPr>
              <w:t xml:space="preserve"> P.</w:t>
            </w:r>
            <w:r w:rsidRPr="00920252">
              <w:rPr>
                <w:b/>
                <w:bCs/>
                <w:sz w:val="32"/>
                <w:szCs w:val="32"/>
              </w:rPr>
              <w:t xml:space="preserve"> panchal</w:t>
            </w:r>
          </w:p>
          <w:p w14:paraId="5E31DA3C" w14:textId="59BF7EA5" w:rsidR="001B2ABD" w:rsidRDefault="001B2ABD" w:rsidP="001B2ABD">
            <w:pPr>
              <w:pStyle w:val="Subtitle"/>
            </w:pPr>
          </w:p>
        </w:tc>
      </w:tr>
      <w:tr w:rsidR="001B2ABD" w14:paraId="21449175" w14:textId="77777777" w:rsidTr="001B2ABD">
        <w:tc>
          <w:tcPr>
            <w:tcW w:w="3600" w:type="dxa"/>
          </w:tcPr>
          <w:p w14:paraId="0859E66B" w14:textId="26CA3A98" w:rsidR="00036450" w:rsidRDefault="00AB161D" w:rsidP="005D0387">
            <w:pPr>
              <w:pStyle w:val="Heading3"/>
            </w:pPr>
            <w:r>
              <w:t>PROFILE</w:t>
            </w:r>
          </w:p>
          <w:p w14:paraId="7BE94938" w14:textId="05EDEBDD" w:rsidR="00036450" w:rsidRDefault="00B33C21" w:rsidP="00036450">
            <w:r>
              <w:t>SEEKING CHALLENGES POSITION IN A REPUTABLE ORGANIZATION TO EXPAND AND UTILIZE MY LEARNING, SKILLS AND KNOWLEDGE. FLEXIBLE TO WORK IN ANY ENVIRONMENT AS REQUIRED.</w:t>
            </w:r>
          </w:p>
          <w:sdt>
            <w:sdtPr>
              <w:id w:val="-1954003311"/>
              <w:placeholder>
                <w:docPart w:val="BA24CB5DC30E46A5839B2C4EEB533C56"/>
              </w:placeholder>
              <w:temporary/>
              <w:showingPlcHdr/>
              <w15:appearance w15:val="hidden"/>
            </w:sdtPr>
            <w:sdtEndPr/>
            <w:sdtContent>
              <w:p w14:paraId="3FAAEBF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75ED7A816914D7BBDB7E332CBA2C0F5"/>
              </w:placeholder>
              <w:temporary/>
              <w:showingPlcHdr/>
              <w15:appearance w15:val="hidden"/>
            </w:sdtPr>
            <w:sdtEndPr/>
            <w:sdtContent>
              <w:p w14:paraId="1B2A6D7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5B6642B" w14:textId="4AEF4CE3" w:rsidR="004D3011" w:rsidRDefault="005D0387" w:rsidP="004D3011">
            <w:r>
              <w:t>+91 9016924262</w:t>
            </w:r>
          </w:p>
          <w:p w14:paraId="012D9BB8" w14:textId="77777777" w:rsidR="004D3011" w:rsidRPr="004D3011" w:rsidRDefault="004D3011" w:rsidP="004D3011"/>
          <w:p w14:paraId="4DBB8A01" w14:textId="3CC1FC6D" w:rsidR="004D3011" w:rsidRDefault="005D0387" w:rsidP="004D3011">
            <w:r>
              <w:t>Email:</w:t>
            </w:r>
          </w:p>
          <w:p w14:paraId="2EAA2FFE" w14:textId="3B0BC0EA" w:rsidR="004D3011" w:rsidRDefault="005D0387" w:rsidP="004D3011">
            <w:r>
              <w:t>Pjanvi164@gmail.com</w:t>
            </w:r>
          </w:p>
          <w:sdt>
            <w:sdtPr>
              <w:id w:val="-1444214663"/>
              <w:placeholder>
                <w:docPart w:val="CF76A1580023457AB80BAF3A32F932BF"/>
              </w:placeholder>
              <w:temporary/>
              <w:showingPlcHdr/>
              <w15:appearance w15:val="hidden"/>
            </w:sdtPr>
            <w:sdtEndPr/>
            <w:sdtContent>
              <w:p w14:paraId="29B3E21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4F49D62" w14:textId="1E7F1CFE" w:rsidR="004D3011" w:rsidRDefault="00410BC6" w:rsidP="004D3011">
            <w:r>
              <w:t>EXPLORE NEW PLACE</w:t>
            </w:r>
          </w:p>
          <w:p w14:paraId="351372C2" w14:textId="15413B12" w:rsidR="00410BC6" w:rsidRDefault="00410BC6" w:rsidP="004D3011">
            <w:r>
              <w:t>MUSIC</w:t>
            </w:r>
          </w:p>
          <w:p w14:paraId="184D5815" w14:textId="51CF6525" w:rsidR="00410BC6" w:rsidRDefault="00410BC6" w:rsidP="004D3011">
            <w:r>
              <w:t>READING BOOK</w:t>
            </w:r>
          </w:p>
          <w:p w14:paraId="0ACDAF47" w14:textId="684E9A1E" w:rsidR="00B33C21" w:rsidRDefault="00B33C21" w:rsidP="004D3011">
            <w:r>
              <w:t>COMMUNITY INVOLVMENT</w:t>
            </w:r>
          </w:p>
          <w:p w14:paraId="58171903" w14:textId="63182B04" w:rsidR="00B33C21" w:rsidRDefault="00B33C21" w:rsidP="004D3011">
            <w:r>
              <w:t>TRAVELING</w:t>
            </w:r>
          </w:p>
          <w:p w14:paraId="2E20BB3B" w14:textId="22A98D9F" w:rsidR="00B33C21" w:rsidRDefault="00B33C21" w:rsidP="004D3011">
            <w:r>
              <w:t>LEARNING LANGUAGES</w:t>
            </w:r>
          </w:p>
          <w:p w14:paraId="5FCCBE18" w14:textId="77777777" w:rsidR="00410BC6" w:rsidRDefault="00410BC6" w:rsidP="004D3011"/>
          <w:p w14:paraId="6746B86D" w14:textId="7970D035" w:rsidR="004D3011" w:rsidRDefault="004D3011" w:rsidP="004D3011"/>
          <w:p w14:paraId="1F1E294E" w14:textId="1FE46BB7" w:rsidR="004D3011" w:rsidRDefault="004D3011" w:rsidP="004D3011"/>
          <w:p w14:paraId="63236AE7" w14:textId="4028DC32" w:rsidR="004D3011" w:rsidRPr="004D3011" w:rsidRDefault="004D3011" w:rsidP="004D3011"/>
        </w:tc>
        <w:tc>
          <w:tcPr>
            <w:tcW w:w="720" w:type="dxa"/>
          </w:tcPr>
          <w:p w14:paraId="60C90A6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D0780693AE84DF2B4A6CA1696A5D270"/>
              </w:placeholder>
              <w:temporary/>
              <w:showingPlcHdr/>
              <w15:appearance w15:val="hidden"/>
            </w:sdtPr>
            <w:sdtEndPr/>
            <w:sdtContent>
              <w:p w14:paraId="1BA07C7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6D2B3EB" w14:textId="52BA7B15" w:rsidR="00036450" w:rsidRPr="00036450" w:rsidRDefault="005D0387" w:rsidP="00B359E4">
            <w:pPr>
              <w:pStyle w:val="Heading4"/>
            </w:pPr>
            <w:r>
              <w:t>THE MAHARAJA SAYAJIRAO UNIVERSITY OF  BARODA</w:t>
            </w:r>
          </w:p>
          <w:p w14:paraId="0C4D3968" w14:textId="1569522A" w:rsidR="00036450" w:rsidRPr="00B359E4" w:rsidRDefault="005D0387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2022</w:t>
            </w:r>
          </w:p>
          <w:p w14:paraId="09A00827" w14:textId="4E91B4BB" w:rsidR="004D3011" w:rsidRDefault="00036450" w:rsidP="00036450">
            <w:r w:rsidRPr="00036450">
              <w:t>I</w:t>
            </w:r>
            <w:r w:rsidR="005D0387">
              <w:t xml:space="preserve"> COMPLETED MY BECHELOR IN COMMERECE IN ACCOUNTING &amp; FINANCE WITH 6.8 CGPA.</w:t>
            </w:r>
          </w:p>
          <w:p w14:paraId="5B656A93" w14:textId="77777777" w:rsidR="00036450" w:rsidRDefault="00036450" w:rsidP="00036450"/>
          <w:p w14:paraId="5CB68243" w14:textId="10240C8A" w:rsidR="00036450" w:rsidRPr="00B359E4" w:rsidRDefault="005D0387" w:rsidP="00B359E4">
            <w:pPr>
              <w:pStyle w:val="Heading4"/>
            </w:pPr>
            <w:r>
              <w:t>THE MAHARAJA SAYAJIRAO UNIVERSITY OF BARODA</w:t>
            </w:r>
          </w:p>
          <w:p w14:paraId="60B01DA7" w14:textId="7D03CF17" w:rsidR="00036450" w:rsidRPr="00B359E4" w:rsidRDefault="005D0387" w:rsidP="00B359E4">
            <w:pPr>
              <w:pStyle w:val="Date"/>
            </w:pPr>
            <w:r>
              <w:t>2022</w:t>
            </w:r>
            <w:r w:rsidR="00036450" w:rsidRPr="00B359E4">
              <w:t xml:space="preserve"> -</w:t>
            </w:r>
            <w:r>
              <w:t>2023</w:t>
            </w:r>
            <w:r w:rsidR="00036450" w:rsidRPr="00B359E4">
              <w:t xml:space="preserve"> </w:t>
            </w:r>
          </w:p>
          <w:p w14:paraId="5F6E7D49" w14:textId="351A1835" w:rsidR="00036450" w:rsidRDefault="005D0387" w:rsidP="00036450">
            <w:r>
              <w:t>RECENTLY I COMPLETED MY POST GRADUATE COURSE IN FINANCIAL MANAGEMENT.</w:t>
            </w:r>
          </w:p>
          <w:sdt>
            <w:sdtPr>
              <w:id w:val="1001553383"/>
              <w:placeholder>
                <w:docPart w:val="7F23BA79666642B7B9400433E1BE9F7D"/>
              </w:placeholder>
              <w:temporary/>
              <w:showingPlcHdr/>
              <w15:appearance w15:val="hidden"/>
            </w:sdtPr>
            <w:sdtEndPr/>
            <w:sdtContent>
              <w:p w14:paraId="2CC94FC2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8FEE86F" w14:textId="4627D300" w:rsidR="005D0387" w:rsidRPr="005D0387" w:rsidRDefault="005D0387" w:rsidP="005D0387">
            <w:pPr>
              <w:pStyle w:val="Heading4"/>
            </w:pPr>
            <w:r>
              <w:t>SHELTAS AVIATION INSTITUTE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21161403" w14:textId="670A7355" w:rsidR="00410BC6" w:rsidRPr="00410BC6" w:rsidRDefault="005D0387" w:rsidP="00410BC6">
            <w:pPr>
              <w:pStyle w:val="Date"/>
            </w:pPr>
            <w:r>
              <w:t>JULY 2020</w:t>
            </w:r>
            <w:r w:rsidR="00036450" w:rsidRPr="00036450">
              <w:t>–</w:t>
            </w:r>
            <w:r>
              <w:t xml:space="preserve"> FEB 2021</w:t>
            </w:r>
          </w:p>
          <w:p w14:paraId="6D09D93E" w14:textId="19FA5E71" w:rsidR="00036450" w:rsidRDefault="005D0387" w:rsidP="00036450">
            <w:r>
              <w:t xml:space="preserve"> I COMPLETED WORKED IN SHELTAS AVIATION INSTITUTE WITH POSITION OF AS A COUNCELLOR. I HAD BEEN WORK THERE SINCE 6 MONTH.</w:t>
            </w:r>
            <w:r w:rsidR="00036450" w:rsidRPr="00036450">
              <w:t xml:space="preserve"> </w:t>
            </w:r>
          </w:p>
          <w:p w14:paraId="2DE019A8" w14:textId="77777777" w:rsidR="004D3011" w:rsidRDefault="004D3011" w:rsidP="00036450"/>
          <w:p w14:paraId="4C54EED9" w14:textId="10A91387" w:rsidR="00410BC6" w:rsidRDefault="00410BC6" w:rsidP="00410BC6">
            <w:r>
              <w:t>HELPED CLIENTS FIND SOLUTIONS BY TEACHING APPROPRIATE INTERVATION TECHNIQUES.</w:t>
            </w:r>
          </w:p>
          <w:p w14:paraId="31D6D5C0" w14:textId="77777777" w:rsidR="00410BC6" w:rsidRDefault="00410BC6" w:rsidP="00036450"/>
          <w:sdt>
            <w:sdtPr>
              <w:id w:val="1669594239"/>
              <w:placeholder>
                <w:docPart w:val="D7F07CBD5D304C3680FC938F0DBD84ED"/>
              </w:placeholder>
              <w:temporary/>
              <w:showingPlcHdr/>
              <w15:appearance w15:val="hidden"/>
            </w:sdtPr>
            <w:sdtEndPr/>
            <w:sdtContent>
              <w:p w14:paraId="25AE8C28" w14:textId="77777777" w:rsidR="00036450" w:rsidRDefault="00180329" w:rsidP="00410BC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E8358DC" w14:textId="77777777" w:rsidR="00B33C21" w:rsidRDefault="00B33C21" w:rsidP="00B33C21">
            <w:r>
              <w:t>PROBLEM SOLVING SKILL</w:t>
            </w:r>
          </w:p>
          <w:p w14:paraId="417472EE" w14:textId="77777777" w:rsidR="00B33C21" w:rsidRDefault="00B33C21" w:rsidP="00B33C21">
            <w:pPr>
              <w:tabs>
                <w:tab w:val="left" w:pos="990"/>
              </w:tabs>
            </w:pPr>
            <w:r>
              <w:t>CUSTOMER SERVICE SKILL</w:t>
            </w:r>
          </w:p>
          <w:p w14:paraId="2B69F319" w14:textId="77777777" w:rsidR="00B33C21" w:rsidRDefault="00B33C21" w:rsidP="00B33C21">
            <w:pPr>
              <w:tabs>
                <w:tab w:val="left" w:pos="990"/>
              </w:tabs>
            </w:pPr>
            <w:r>
              <w:t>INTERPERSONAL SKILL</w:t>
            </w:r>
          </w:p>
          <w:p w14:paraId="1A9FC95F" w14:textId="77777777" w:rsidR="00B33C21" w:rsidRDefault="00B33C21" w:rsidP="00B33C21">
            <w:pPr>
              <w:tabs>
                <w:tab w:val="left" w:pos="990"/>
              </w:tabs>
            </w:pPr>
            <w:r>
              <w:t>LEADERSHIP SKILL</w:t>
            </w:r>
          </w:p>
          <w:p w14:paraId="7EFCF954" w14:textId="77777777" w:rsidR="00B33C21" w:rsidRDefault="00B33C21" w:rsidP="00B33C21">
            <w:pPr>
              <w:tabs>
                <w:tab w:val="left" w:pos="990"/>
              </w:tabs>
            </w:pPr>
            <w:r>
              <w:t>CREATIVITY</w:t>
            </w:r>
          </w:p>
          <w:p w14:paraId="49F61815" w14:textId="77777777" w:rsidR="00B33C21" w:rsidRDefault="00B33C21" w:rsidP="00B33C21">
            <w:pPr>
              <w:tabs>
                <w:tab w:val="left" w:pos="990"/>
              </w:tabs>
            </w:pPr>
            <w:r>
              <w:t>CRITICAL THINKING</w:t>
            </w:r>
          </w:p>
          <w:p w14:paraId="0106AE2E" w14:textId="77777777" w:rsidR="00B33C21" w:rsidRDefault="00B33C21" w:rsidP="00B33C21">
            <w:pPr>
              <w:tabs>
                <w:tab w:val="left" w:pos="990"/>
              </w:tabs>
            </w:pPr>
            <w:r>
              <w:t>TEAMWORK</w:t>
            </w:r>
          </w:p>
          <w:p w14:paraId="2325575D" w14:textId="4D0F018F" w:rsidR="00920252" w:rsidRDefault="00920252" w:rsidP="00B33C21">
            <w:pPr>
              <w:tabs>
                <w:tab w:val="left" w:pos="990"/>
              </w:tabs>
            </w:pPr>
          </w:p>
          <w:p w14:paraId="1F3722F3" w14:textId="7418329F" w:rsidR="00B33C21" w:rsidRPr="00B33C21" w:rsidRDefault="00B33C21" w:rsidP="00B33C21"/>
        </w:tc>
      </w:tr>
    </w:tbl>
    <w:p w14:paraId="7ABFCE10" w14:textId="64432271" w:rsidR="00410BC6" w:rsidRDefault="00410BC6" w:rsidP="00410BC6">
      <w:pPr>
        <w:tabs>
          <w:tab w:val="left" w:pos="990"/>
        </w:tabs>
        <w:jc w:val="both"/>
      </w:pPr>
    </w:p>
    <w:sectPr w:rsidR="00410BC6" w:rsidSect="00AB161D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46FF" w14:textId="77777777" w:rsidR="005D0387" w:rsidRDefault="005D0387" w:rsidP="000C45FF">
      <w:r>
        <w:separator/>
      </w:r>
    </w:p>
  </w:endnote>
  <w:endnote w:type="continuationSeparator" w:id="0">
    <w:p w14:paraId="078A6498" w14:textId="77777777" w:rsidR="005D0387" w:rsidRDefault="005D038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FF12" w14:textId="77777777" w:rsidR="005D0387" w:rsidRDefault="005D0387" w:rsidP="000C45FF">
      <w:r>
        <w:separator/>
      </w:r>
    </w:p>
  </w:footnote>
  <w:footnote w:type="continuationSeparator" w:id="0">
    <w:p w14:paraId="44B5D189" w14:textId="77777777" w:rsidR="005D0387" w:rsidRDefault="005D038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5A9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7F1673" wp14:editId="0B8D0A5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45CF"/>
    <w:multiLevelType w:val="hybridMultilevel"/>
    <w:tmpl w:val="550AD5C8"/>
    <w:lvl w:ilvl="0" w:tplc="151AD28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6463"/>
    <w:multiLevelType w:val="hybridMultilevel"/>
    <w:tmpl w:val="FC76D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7435F"/>
    <w:multiLevelType w:val="hybridMultilevel"/>
    <w:tmpl w:val="22EAF6AA"/>
    <w:lvl w:ilvl="0" w:tplc="5C6C078E">
      <w:start w:val="202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6EB"/>
    <w:multiLevelType w:val="hybridMultilevel"/>
    <w:tmpl w:val="431CEDDA"/>
    <w:lvl w:ilvl="0" w:tplc="151AD28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397A"/>
    <w:multiLevelType w:val="hybridMultilevel"/>
    <w:tmpl w:val="97C8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81138">
    <w:abstractNumId w:val="2"/>
  </w:num>
  <w:num w:numId="2" w16cid:durableId="1139374812">
    <w:abstractNumId w:val="0"/>
  </w:num>
  <w:num w:numId="3" w16cid:durableId="430126466">
    <w:abstractNumId w:val="3"/>
  </w:num>
  <w:num w:numId="4" w16cid:durableId="583032629">
    <w:abstractNumId w:val="1"/>
  </w:num>
  <w:num w:numId="5" w16cid:durableId="190240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8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5196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10BC6"/>
    <w:rsid w:val="00445947"/>
    <w:rsid w:val="004813B3"/>
    <w:rsid w:val="00496591"/>
    <w:rsid w:val="004C63E4"/>
    <w:rsid w:val="004D3011"/>
    <w:rsid w:val="005262AC"/>
    <w:rsid w:val="005D0387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0252"/>
    <w:rsid w:val="009260CD"/>
    <w:rsid w:val="00940A66"/>
    <w:rsid w:val="00952C25"/>
    <w:rsid w:val="00A2118D"/>
    <w:rsid w:val="00AB161D"/>
    <w:rsid w:val="00AD0A50"/>
    <w:rsid w:val="00AD76E2"/>
    <w:rsid w:val="00B20152"/>
    <w:rsid w:val="00B27487"/>
    <w:rsid w:val="00B33C21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4F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10B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33C2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vi\AppData\Local\Microsoft\Office\16.0\DTS\en-IN%7bF31B3154-B59B-4F95-A577-3A3668FF8847%7d\%7b39DAC2D2-09CB-438C-8D58-BAEF5A708C53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24CB5DC30E46A5839B2C4EEB53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FDE8B-0AE4-424F-B2BA-042A60CE7646}"/>
      </w:docPartPr>
      <w:docPartBody>
        <w:p w:rsidR="007953F6" w:rsidRDefault="007953F6">
          <w:pPr>
            <w:pStyle w:val="BA24CB5DC30E46A5839B2C4EEB533C56"/>
          </w:pPr>
          <w:r w:rsidRPr="00CB0055">
            <w:t>Contact</w:t>
          </w:r>
        </w:p>
      </w:docPartBody>
    </w:docPart>
    <w:docPart>
      <w:docPartPr>
        <w:name w:val="275ED7A816914D7BBDB7E332CBA2C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32FBA-784C-484E-B148-1369C283C53E}"/>
      </w:docPartPr>
      <w:docPartBody>
        <w:p w:rsidR="007953F6" w:rsidRDefault="007953F6">
          <w:pPr>
            <w:pStyle w:val="275ED7A816914D7BBDB7E332CBA2C0F5"/>
          </w:pPr>
          <w:r w:rsidRPr="004D3011">
            <w:t>PHONE:</w:t>
          </w:r>
        </w:p>
      </w:docPartBody>
    </w:docPart>
    <w:docPart>
      <w:docPartPr>
        <w:name w:val="CF76A1580023457AB80BAF3A32F9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735F9-728E-480C-B1BD-13D89BDE3C59}"/>
      </w:docPartPr>
      <w:docPartBody>
        <w:p w:rsidR="007953F6" w:rsidRDefault="007953F6">
          <w:pPr>
            <w:pStyle w:val="CF76A1580023457AB80BAF3A32F932BF"/>
          </w:pPr>
          <w:r w:rsidRPr="00CB0055">
            <w:t>Hobbies</w:t>
          </w:r>
        </w:p>
      </w:docPartBody>
    </w:docPart>
    <w:docPart>
      <w:docPartPr>
        <w:name w:val="4D0780693AE84DF2B4A6CA1696A5D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6A0F-643D-4ECE-B88B-39906F1D06F1}"/>
      </w:docPartPr>
      <w:docPartBody>
        <w:p w:rsidR="007953F6" w:rsidRDefault="007953F6">
          <w:pPr>
            <w:pStyle w:val="4D0780693AE84DF2B4A6CA1696A5D270"/>
          </w:pPr>
          <w:r w:rsidRPr="00036450">
            <w:t>EDUCATION</w:t>
          </w:r>
        </w:p>
      </w:docPartBody>
    </w:docPart>
    <w:docPart>
      <w:docPartPr>
        <w:name w:val="7F23BA79666642B7B9400433E1BE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3C7AB-608C-4943-B5D2-682BA34A94A7}"/>
      </w:docPartPr>
      <w:docPartBody>
        <w:p w:rsidR="007953F6" w:rsidRDefault="007953F6">
          <w:pPr>
            <w:pStyle w:val="7F23BA79666642B7B9400433E1BE9F7D"/>
          </w:pPr>
          <w:r w:rsidRPr="00036450">
            <w:t>WORK EXPERIENCE</w:t>
          </w:r>
        </w:p>
      </w:docPartBody>
    </w:docPart>
    <w:docPart>
      <w:docPartPr>
        <w:name w:val="D7F07CBD5D304C3680FC938F0DBD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FD48D-9EE8-49D9-B17F-35D4961558F1}"/>
      </w:docPartPr>
      <w:docPartBody>
        <w:p w:rsidR="007953F6" w:rsidRDefault="007953F6">
          <w:pPr>
            <w:pStyle w:val="D7F07CBD5D304C3680FC938F0DBD84E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F6"/>
    <w:rsid w:val="007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24CB5DC30E46A5839B2C4EEB533C56">
    <w:name w:val="BA24CB5DC30E46A5839B2C4EEB533C56"/>
  </w:style>
  <w:style w:type="paragraph" w:customStyle="1" w:styleId="275ED7A816914D7BBDB7E332CBA2C0F5">
    <w:name w:val="275ED7A816914D7BBDB7E332CBA2C0F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F76A1580023457AB80BAF3A32F932BF">
    <w:name w:val="CF76A1580023457AB80BAF3A32F932BF"/>
  </w:style>
  <w:style w:type="paragraph" w:customStyle="1" w:styleId="4D0780693AE84DF2B4A6CA1696A5D270">
    <w:name w:val="4D0780693AE84DF2B4A6CA1696A5D270"/>
  </w:style>
  <w:style w:type="paragraph" w:customStyle="1" w:styleId="7F23BA79666642B7B9400433E1BE9F7D">
    <w:name w:val="7F23BA79666642B7B9400433E1BE9F7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D7F07CBD5D304C3680FC938F0DBD84ED">
    <w:name w:val="D7F07CBD5D304C3680FC938F0DBD8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BA91D-87FC-4B2F-A650-875153361D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%7b39DAC2D2-09CB-438C-8D58-BAEF5A708C53%7dtf00546271_win32.dotx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2023-07-13T09:26:00Z</dcterms:created>
  <dcterms:modified xsi:type="dcterms:W3CDTF">2023-07-13T09:26:00Z</dcterms:modified>
</cp:coreProperties>
</file>